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宋体" w:hAnsi="宋体" w:cs="宋体"/>
          <w:b/>
          <w:kern w:val="0"/>
          <w:sz w:val="24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136525</wp:posOffset>
            </wp:positionV>
            <wp:extent cx="1085850" cy="1073150"/>
            <wp:effectExtent l="0" t="0" r="0" b="12700"/>
            <wp:wrapSquare wrapText="bothSides"/>
            <wp:docPr id="34" name="图片 2" descr="辽宁师范大学校徽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 descr="辽宁师范大学校徽2-1"/>
                    <pic:cNvPicPr>
                      <a:picLocks noChangeAspect="1"/>
                    </pic:cNvPicPr>
                  </pic:nvPicPr>
                  <pic:blipFill>
                    <a:blip r:embed="rId4"/>
                    <a:srcRect l="24530" t="24782" r="24109" b="2444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kern w:val="0"/>
          <w:sz w:val="24"/>
        </w:rPr>
        <w:t xml:space="preserve"> </w:t>
      </w:r>
    </w:p>
    <w:p>
      <w:pPr>
        <w:rPr>
          <w:rFonts w:ascii="黑体" w:eastAsia="黑体"/>
          <w:b/>
          <w:i/>
          <w:sz w:val="44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62865</wp:posOffset>
            </wp:positionV>
            <wp:extent cx="4229100" cy="719455"/>
            <wp:effectExtent l="0" t="0" r="0" b="4445"/>
            <wp:wrapNone/>
            <wp:docPr id="45" name="图片 2" descr="题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 descr="题头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eastAsia="黑体"/>
          <w:b/>
          <w:i/>
          <w:sz w:val="44"/>
        </w:rPr>
        <w:t xml:space="preserve">      </w:t>
      </w:r>
    </w:p>
    <w:p>
      <w:pPr>
        <w:rPr>
          <w:rFonts w:ascii="宋体" w:hAnsi="宋体"/>
          <w:b/>
          <w:spacing w:val="20"/>
          <w:sz w:val="36"/>
        </w:rPr>
      </w:pPr>
      <w:r>
        <w:rPr>
          <w:rFonts w:hint="eastAsia" w:ascii="黑体" w:eastAsia="黑体"/>
          <w:b/>
          <w:i/>
          <w:sz w:val="44"/>
        </w:rPr>
        <w:t xml:space="preserve">      </w:t>
      </w:r>
    </w:p>
    <w:p>
      <w:pPr>
        <w:rPr>
          <w:rFonts w:ascii="黑体" w:eastAsia="黑体"/>
          <w:b/>
          <w:i/>
          <w:sz w:val="44"/>
        </w:rPr>
      </w:pPr>
      <w:r>
        <w:rPr>
          <w:rFonts w:ascii="黑体" w:eastAsia="黑体"/>
          <w:b/>
          <w:i/>
          <w:sz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-1371600</wp:posOffset>
                </wp:positionH>
                <wp:positionV relativeFrom="paragraph">
                  <wp:posOffset>375285</wp:posOffset>
                </wp:positionV>
                <wp:extent cx="5728970" cy="635"/>
                <wp:effectExtent l="0" t="28575" r="5080" b="4699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8970" cy="635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8pt;margin-top:29.55pt;height:0.05pt;width:451.1pt;z-index:251670528;mso-width-relative:page;mso-height-relative:page;" filled="f" stroked="t" coordsize="21600,21600" o:gfxdata="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5RvRD2gAAAAoBAAAP&#10;AAAAAAAAAAEAIAAAACIAAABkcnMvZG93bnJldi54bWxQSwECFAAUAAAACACHTuJA/qehtd0BAACj&#10;AwAADgAAAAAAAAABACAAAAApAQAAZHJzL2Uyb0RvYy54bWxQSwUGAAAAAAYABgBZAQAAeA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eastAsia="黑体"/>
          <w:b/>
          <w:i/>
          <w:sz w:val="44"/>
        </w:rPr>
        <w:t xml:space="preserve">  </w:t>
      </w:r>
      <w:r>
        <w:rPr>
          <w:rFonts w:ascii="Trebuchet MS" w:hAnsi="Trebuchet MS" w:eastAsia="等线" w:cs="Trebuchet MS"/>
          <w:b/>
          <w:i/>
          <w:sz w:val="44"/>
        </w:rPr>
        <w:t>Liaoning Normal University</w:t>
      </w:r>
    </w:p>
    <w:p>
      <w:pPr>
        <w:widowControl/>
        <w:wordWrap w:val="0"/>
        <w:jc w:val="righ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</w:t>
      </w:r>
    </w:p>
    <w:p>
      <w:pPr>
        <w:widowControl/>
        <w:jc w:val="right"/>
        <w:rPr>
          <w:rFonts w:ascii="宋体" w:hAnsi="宋体" w:cs="宋体"/>
          <w:kern w:val="0"/>
          <w:sz w:val="24"/>
        </w:rPr>
      </w:pPr>
    </w:p>
    <w:p>
      <w:pPr>
        <w:widowControl/>
        <w:ind w:right="960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      </w:t>
      </w:r>
    </w:p>
    <w:p>
      <w:pPr>
        <w:widowControl/>
        <w:ind w:right="960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      </w:t>
      </w:r>
    </w:p>
    <w:p>
      <w:pPr>
        <w:widowControl/>
        <w:ind w:right="960"/>
        <w:rPr>
          <w:rFonts w:hint="eastAsia" w:ascii="宋体" w:hAnsi="宋体" w:cs="宋体"/>
          <w:kern w:val="0"/>
          <w:sz w:val="24"/>
        </w:rPr>
      </w:pPr>
    </w:p>
    <w:p>
      <w:pPr>
        <w:widowControl/>
        <w:ind w:right="960"/>
        <w:jc w:val="center"/>
        <w:rPr>
          <w:rFonts w:ascii="宋体" w:hAnsi="宋体" w:cs="宋体"/>
          <w:b/>
          <w:kern w:val="0"/>
          <w:sz w:val="24"/>
        </w:rPr>
      </w:pPr>
      <w:r>
        <w:rPr>
          <w:rStyle w:val="8"/>
          <w:rFonts w:hint="eastAsia"/>
        </w:rPr>
        <w:t>采用最先适应算法的可变式分区的分配和回收</w:t>
      </w:r>
    </w:p>
    <w:p>
      <w:pPr>
        <w:ind w:firstLine="3110" w:firstLineChars="1296"/>
        <w:rPr>
          <w:b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</w:t>
      </w:r>
    </w:p>
    <w:p>
      <w:pPr>
        <w:widowControl/>
        <w:ind w:right="960"/>
        <w:rPr>
          <w:rFonts w:ascii="宋体" w:hAnsi="宋体" w:cs="宋体"/>
          <w:kern w:val="0"/>
          <w:sz w:val="24"/>
        </w:rPr>
      </w:pPr>
    </w:p>
    <w:p>
      <w:pPr>
        <w:widowControl/>
        <w:jc w:val="right"/>
        <w:rPr>
          <w:rFonts w:ascii="宋体" w:hAnsi="宋体" w:cs="宋体"/>
          <w:kern w:val="0"/>
          <w:sz w:val="24"/>
        </w:rPr>
      </w:pPr>
    </w:p>
    <w:p>
      <w:pPr>
        <w:widowControl/>
        <w:jc w:val="right"/>
        <w:rPr>
          <w:rFonts w:ascii="宋体" w:hAnsi="宋体" w:cs="宋体"/>
          <w:kern w:val="0"/>
          <w:sz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jc w:val="left"/>
        <w:rPr>
          <w:rFonts w:ascii="宋体" w:hAnsi="宋体" w:cs="宋体"/>
          <w:kern w:val="0"/>
          <w:sz w:val="28"/>
        </w:rPr>
      </w:pPr>
    </w:p>
    <w:p>
      <w:pPr>
        <w:widowControl/>
        <w:jc w:val="left"/>
        <w:rPr>
          <w:rFonts w:ascii="宋体" w:hAnsi="宋体" w:cs="宋体"/>
          <w:kern w:val="0"/>
          <w:sz w:val="28"/>
        </w:rPr>
      </w:pPr>
    </w:p>
    <w:p>
      <w:pPr>
        <w:tabs>
          <w:tab w:val="left" w:pos="6840"/>
        </w:tabs>
        <w:spacing w:line="640" w:lineRule="exact"/>
        <w:ind w:right="-8" w:rightChars="-4"/>
        <w:rPr>
          <w:b/>
          <w:sz w:val="32"/>
        </w:rPr>
      </w:pPr>
    </w:p>
    <w:p>
      <w:pPr>
        <w:tabs>
          <w:tab w:val="left" w:pos="6840"/>
        </w:tabs>
        <w:spacing w:line="640" w:lineRule="exact"/>
        <w:ind w:right="-8" w:rightChars="-4" w:firstLine="630"/>
        <w:rPr>
          <w:rFonts w:hint="eastAsia" w:ascii="楷体" w:hAnsi="楷体" w:eastAsia="楷体" w:cs="Microsoft YaHei UI"/>
          <w:b/>
          <w:sz w:val="32"/>
          <w:lang w:val="en-US" w:eastAsia="zh-CN"/>
        </w:rPr>
      </w:pPr>
      <w:r>
        <w:rPr>
          <w:rFonts w:hint="eastAsia" w:ascii="楷体" w:hAnsi="楷体" w:eastAsia="楷体" w:cs="楷体"/>
          <w:b/>
          <w:sz w:val="32"/>
        </w:rPr>
        <w:t>课程名称：</w:t>
      </w:r>
      <w:r>
        <w:rPr>
          <w:rFonts w:hint="eastAsia" w:ascii="楷体" w:hAnsi="楷体" w:eastAsia="楷体" w:cs="Microsoft YaHei UI"/>
          <w:b/>
          <w:sz w:val="32"/>
          <w:lang w:val="en-US" w:eastAsia="zh-CN"/>
        </w:rPr>
        <w:t>操作系统实验报告</w:t>
      </w:r>
    </w:p>
    <w:p>
      <w:pPr>
        <w:tabs>
          <w:tab w:val="left" w:pos="6840"/>
        </w:tabs>
        <w:spacing w:line="640" w:lineRule="exact"/>
        <w:ind w:right="-8" w:rightChars="-4" w:firstLine="630"/>
        <w:rPr>
          <w:rFonts w:ascii="楷体" w:hAnsi="楷体" w:eastAsia="楷体" w:cs="楷体"/>
          <w:sz w:val="32"/>
        </w:rPr>
      </w:pPr>
      <w:r>
        <w:rPr>
          <w:rFonts w:hint="eastAsia" w:ascii="楷体" w:hAnsi="楷体" w:eastAsia="楷体" w:cs="Microsoft YaHei UI"/>
          <w:b/>
          <w:sz w:val="32"/>
        </w:rPr>
        <w:t>专</w:t>
      </w:r>
      <w:r>
        <w:rPr>
          <w:rFonts w:hint="eastAsia" w:ascii="楷体" w:hAnsi="楷体" w:eastAsia="楷体" w:cs="Microsoft YaHei UI"/>
          <w:b/>
          <w:sz w:val="32"/>
          <w:lang w:val="en-US" w:eastAsia="zh-CN"/>
        </w:rPr>
        <w:t xml:space="preserve">    </w:t>
      </w:r>
      <w:r>
        <w:rPr>
          <w:rFonts w:hint="eastAsia" w:ascii="楷体" w:hAnsi="楷体" w:eastAsia="楷体" w:cs="Microsoft YaHei UI"/>
          <w:b/>
          <w:sz w:val="32"/>
        </w:rPr>
        <w:t>业：计算机科学与技术（师范）</w:t>
      </w:r>
    </w:p>
    <w:p>
      <w:pPr>
        <w:tabs>
          <w:tab w:val="left" w:pos="6840"/>
        </w:tabs>
        <w:spacing w:line="640" w:lineRule="exact"/>
        <w:ind w:right="-8" w:rightChars="-4"/>
        <w:rPr>
          <w:rFonts w:ascii="楷体" w:hAnsi="楷体" w:eastAsia="楷体" w:cs="楷体"/>
          <w:b/>
          <w:sz w:val="32"/>
        </w:rPr>
      </w:pPr>
      <w:r>
        <w:rPr>
          <w:rFonts w:hint="eastAsia" w:ascii="楷体" w:hAnsi="楷体" w:eastAsia="楷体" w:cs="楷体"/>
          <w:b/>
          <w:sz w:val="32"/>
        </w:rPr>
        <w:t xml:space="preserve">    班</w:t>
      </w:r>
      <w:r>
        <w:rPr>
          <w:rFonts w:hint="eastAsia" w:ascii="楷体" w:hAnsi="楷体" w:eastAsia="楷体" w:cs="楷体"/>
          <w:b/>
          <w:sz w:val="32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b/>
          <w:sz w:val="32"/>
        </w:rPr>
        <w:t>级：</w:t>
      </w:r>
      <w:r>
        <w:rPr>
          <w:rFonts w:hint="eastAsia" w:ascii="楷体" w:hAnsi="楷体" w:eastAsia="楷体" w:cs="楷体"/>
          <w:b/>
          <w:sz w:val="32"/>
          <w:lang w:val="en-US" w:eastAsia="zh-CN"/>
        </w:rPr>
        <w:t>2016级</w:t>
      </w:r>
      <w:r>
        <w:rPr>
          <w:rFonts w:hint="eastAsia" w:ascii="楷体" w:hAnsi="楷体" w:eastAsia="楷体" w:cs="楷体"/>
          <w:b/>
          <w:sz w:val="32"/>
        </w:rPr>
        <w:t>（</w:t>
      </w:r>
      <w:r>
        <w:rPr>
          <w:rFonts w:hint="eastAsia" w:ascii="楷体" w:hAnsi="楷体" w:eastAsia="楷体" w:cs="楷体"/>
          <w:b/>
          <w:sz w:val="32"/>
          <w:lang w:val="en-US" w:eastAsia="zh-CN"/>
        </w:rPr>
        <w:t>1）</w:t>
      </w:r>
      <w:r>
        <w:rPr>
          <w:rFonts w:hint="eastAsia" w:ascii="楷体" w:hAnsi="楷体" w:eastAsia="楷体" w:cs="楷体"/>
          <w:b/>
          <w:sz w:val="32"/>
        </w:rPr>
        <w:t>班</w:t>
      </w:r>
    </w:p>
    <w:p>
      <w:pPr>
        <w:tabs>
          <w:tab w:val="left" w:pos="6840"/>
        </w:tabs>
        <w:spacing w:line="640" w:lineRule="exact"/>
        <w:ind w:right="-8" w:rightChars="-4"/>
        <w:rPr>
          <w:rFonts w:ascii="楷体" w:hAnsi="楷体" w:eastAsia="楷体" w:cs="楷体"/>
          <w:b/>
          <w:sz w:val="32"/>
        </w:rPr>
      </w:pPr>
      <w:r>
        <w:rPr>
          <w:rFonts w:hint="eastAsia" w:ascii="楷体" w:hAnsi="楷体" w:eastAsia="楷体" w:cs="楷体"/>
          <w:b/>
          <w:sz w:val="32"/>
        </w:rPr>
        <w:t xml:space="preserve">    学</w:t>
      </w:r>
      <w:r>
        <w:rPr>
          <w:rFonts w:hint="eastAsia" w:ascii="楷体" w:hAnsi="楷体" w:eastAsia="楷体" w:cs="楷体"/>
          <w:b/>
          <w:sz w:val="32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b/>
          <w:sz w:val="32"/>
        </w:rPr>
        <w:t>号</w:t>
      </w:r>
      <w:r>
        <w:rPr>
          <w:rFonts w:hint="eastAsia" w:ascii="楷体" w:hAnsi="楷体" w:eastAsia="楷体" w:cs="楷体"/>
          <w:b/>
          <w:sz w:val="32"/>
          <w:lang w:eastAsia="zh-CN"/>
        </w:rPr>
        <w:t>：</w:t>
      </w:r>
      <w:r>
        <w:rPr>
          <w:rFonts w:hint="eastAsia" w:ascii="楷体" w:hAnsi="楷体" w:eastAsia="楷体" w:cs="楷体"/>
          <w:b/>
          <w:sz w:val="32"/>
          <w:lang w:val="en-US" w:eastAsia="zh-CN"/>
        </w:rPr>
        <w:t>201621012299</w:t>
      </w:r>
      <w:r>
        <w:rPr>
          <w:rFonts w:hint="eastAsia" w:ascii="楷体" w:hAnsi="楷体" w:eastAsia="楷体" w:cs="楷体"/>
          <w:b/>
          <w:sz w:val="32"/>
        </w:rPr>
        <w:t xml:space="preserve"> </w:t>
      </w:r>
    </w:p>
    <w:p>
      <w:pPr>
        <w:tabs>
          <w:tab w:val="left" w:pos="6840"/>
        </w:tabs>
        <w:spacing w:line="640" w:lineRule="exact"/>
        <w:ind w:right="-8" w:rightChars="-4"/>
        <w:rPr>
          <w:rFonts w:hint="eastAsia" w:ascii="楷体" w:hAnsi="楷体" w:eastAsia="楷体" w:cs="楷体"/>
          <w:b/>
          <w:sz w:val="32"/>
          <w:lang w:eastAsia="zh-CN"/>
        </w:rPr>
      </w:pPr>
      <w:r>
        <w:rPr>
          <w:rFonts w:hint="eastAsia" w:ascii="楷体" w:hAnsi="楷体" w:eastAsia="楷体" w:cs="楷体"/>
          <w:b/>
          <w:sz w:val="32"/>
        </w:rPr>
        <w:t xml:space="preserve">    姓</w:t>
      </w:r>
      <w:r>
        <w:rPr>
          <w:rFonts w:hint="eastAsia" w:ascii="楷体" w:hAnsi="楷体" w:eastAsia="楷体" w:cs="楷体"/>
          <w:b/>
          <w:sz w:val="32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b/>
          <w:sz w:val="32"/>
        </w:rPr>
        <w:t>名</w:t>
      </w:r>
      <w:r>
        <w:rPr>
          <w:rFonts w:hint="eastAsia" w:ascii="楷体" w:hAnsi="楷体" w:eastAsia="楷体" w:cs="楷体"/>
          <w:b/>
          <w:sz w:val="32"/>
          <w:lang w:eastAsia="zh-CN"/>
        </w:rPr>
        <w:t>：周惠馨</w:t>
      </w:r>
    </w:p>
    <w:p>
      <w:pPr>
        <w:tabs>
          <w:tab w:val="left" w:pos="6840"/>
        </w:tabs>
        <w:spacing w:line="640" w:lineRule="exact"/>
        <w:ind w:right="-8" w:rightChars="-4"/>
        <w:rPr>
          <w:rFonts w:ascii="楷体" w:hAnsi="楷体" w:eastAsia="楷体" w:cs="楷体"/>
          <w:b/>
          <w:sz w:val="32"/>
        </w:rPr>
      </w:pPr>
      <w:r>
        <w:rPr>
          <w:rFonts w:hint="eastAsia" w:ascii="楷体" w:hAnsi="楷体" w:eastAsia="楷体" w:cs="楷体"/>
          <w:b/>
          <w:sz w:val="32"/>
        </w:rPr>
        <w:t xml:space="preserve">    指导教师：</w:t>
      </w:r>
      <w:r>
        <w:rPr>
          <w:rFonts w:hint="eastAsia" w:ascii="楷体" w:hAnsi="楷体" w:eastAsia="楷体" w:cs="楷体"/>
          <w:b/>
          <w:sz w:val="32"/>
          <w:lang w:eastAsia="zh-CN"/>
        </w:rPr>
        <w:t>张凤梅</w:t>
      </w:r>
      <w:r>
        <w:rPr>
          <w:rFonts w:hint="eastAsia" w:ascii="楷体" w:hAnsi="楷体" w:eastAsia="楷体" w:cs="楷体"/>
          <w:b/>
          <w:sz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tabs>
          <w:tab w:val="left" w:pos="6840"/>
        </w:tabs>
        <w:spacing w:line="640" w:lineRule="exact"/>
        <w:ind w:left="3437" w:leftChars="760" w:right="-8" w:rightChars="-4" w:hanging="1841" w:hangingChars="573"/>
        <w:rPr>
          <w:b/>
          <w:sz w:val="32"/>
        </w:rPr>
      </w:pPr>
    </w:p>
    <w:p>
      <w:pPr>
        <w:tabs>
          <w:tab w:val="left" w:pos="6840"/>
        </w:tabs>
        <w:spacing w:line="640" w:lineRule="exact"/>
        <w:ind w:left="3437" w:leftChars="760" w:right="-8" w:rightChars="-4" w:hanging="1841" w:hangingChars="573"/>
        <w:rPr>
          <w:b/>
          <w:sz w:val="32"/>
        </w:rPr>
      </w:pPr>
    </w:p>
    <w:p>
      <w:pPr>
        <w:tabs>
          <w:tab w:val="left" w:pos="6840"/>
        </w:tabs>
        <w:spacing w:line="640" w:lineRule="exact"/>
        <w:ind w:left="3437" w:leftChars="760" w:right="-8" w:rightChars="-4" w:hanging="1841" w:hangingChars="573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 xml:space="preserve">                           2018年</w:t>
      </w:r>
      <w:r>
        <w:rPr>
          <w:rFonts w:hint="eastAsia"/>
          <w:b/>
          <w:sz w:val="32"/>
          <w:lang w:val="en-US" w:eastAsia="zh-CN"/>
        </w:rPr>
        <w:t>11</w:t>
      </w:r>
      <w:r>
        <w:rPr>
          <w:rFonts w:hint="eastAsia"/>
          <w:b/>
          <w:sz w:val="32"/>
        </w:rPr>
        <w:t>月</w:t>
      </w:r>
      <w:r>
        <w:rPr>
          <w:rFonts w:hint="eastAsia"/>
          <w:b/>
          <w:sz w:val="32"/>
          <w:lang w:val="en-US" w:eastAsia="zh-CN"/>
        </w:rPr>
        <w:t>6</w:t>
      </w:r>
      <w:r>
        <w:rPr>
          <w:rFonts w:hint="eastAsia"/>
          <w:b/>
          <w:sz w:val="32"/>
        </w:rPr>
        <w:t>日</w:t>
      </w:r>
    </w:p>
    <w:p>
      <w:pPr>
        <w:keepNext w:val="0"/>
        <w:keepLines w:val="0"/>
        <w:pageBreakBefore w:val="0"/>
        <w:widowControl w:val="0"/>
        <w:tabs>
          <w:tab w:val="left" w:pos="6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right="-8" w:rightChars="-4"/>
        <w:jc w:val="left"/>
        <w:textAlignment w:val="auto"/>
        <w:outlineLvl w:val="9"/>
        <w:rPr>
          <w:rFonts w:hint="eastAsia"/>
          <w:b w:val="0"/>
          <w:bCs/>
          <w:sz w:val="32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实验目的</w:t>
      </w:r>
    </w:p>
    <w:p>
      <w:pPr>
        <w:numPr>
          <w:numId w:val="0"/>
        </w:numPr>
        <w:ind w:firstLine="480" w:firstLineChars="200"/>
        <w:rPr>
          <w:rFonts w:hint="eastAsia"/>
        </w:rPr>
      </w:pPr>
      <w:r>
        <w:rPr>
          <w:rFonts w:hint="eastAsia"/>
          <w:sz w:val="24"/>
          <w:lang w:eastAsia="zh-CN"/>
        </w:rPr>
        <w:t>通过本试验掌握可变式分区的分配和回收的原理。</w:t>
      </w:r>
    </w:p>
    <w:p>
      <w:pPr>
        <w:widowControl w:val="0"/>
        <w:numPr>
          <w:ilvl w:val="0"/>
          <w:numId w:val="0"/>
        </w:numPr>
        <w:tabs>
          <w:tab w:val="left" w:pos="780"/>
        </w:tabs>
        <w:jc w:val="both"/>
        <w:rPr>
          <w:rFonts w:hint="eastAsia"/>
          <w:sz w:val="24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实验环境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Linux</w:t>
      </w:r>
      <w:r>
        <w:rPr>
          <w:rFonts w:hint="eastAsia"/>
          <w:lang w:eastAsia="zh-CN"/>
        </w:rPr>
        <w:t>下的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Turbo C或Visual C</w:t>
      </w:r>
    </w:p>
    <w:p>
      <w:pPr>
        <w:ind w:left="42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实验内容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1．数据结构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316865</wp:posOffset>
                </wp:positionV>
                <wp:extent cx="1108710" cy="2999740"/>
                <wp:effectExtent l="0" t="0" r="15240" b="1016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108710" cy="299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10K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14k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26K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32K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128K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-0.45pt;margin-top:24.95pt;height:236.2pt;width:87.3pt;z-index:251695104;mso-width-relative:page;mso-height-relative:page;" fillcolor="#FFFFFF" filled="t" stroked="f" coordsize="21600,21600" o:gfxdata="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EqNYoXZAAAACAEAAA8AAAAAAAAAAQAgAAAAIgAAAGRycy9kb3ducmV2LnhtbFBLAQIUABQA&#10;AAAIAIdO4kDAXpc9tgEAAD0DAAAOAAAAAAAAAAEAIAAAACgBAABkcnMvZTJvRG9jLnhtbFBLBQYA&#10;AAAABgAGAFkBAABQ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jc w:val="right"/>
                        <w:textAlignment w:val="auto"/>
                        <w:outlineLvl w:val="9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jc w:val="right"/>
                        <w:textAlignment w:val="auto"/>
                        <w:outlineLvl w:val="9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5K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jc w:val="right"/>
                        <w:textAlignment w:val="auto"/>
                        <w:outlineLvl w:val="9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10K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jc w:val="right"/>
                        <w:textAlignment w:val="auto"/>
                        <w:outlineLvl w:val="9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14k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jc w:val="right"/>
                        <w:textAlignment w:val="auto"/>
                        <w:outlineLvl w:val="9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26K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jc w:val="right"/>
                        <w:textAlignment w:val="auto"/>
                        <w:outlineLvl w:val="9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32K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jc w:val="right"/>
                        <w:textAlignment w:val="auto"/>
                        <w:outlineLvl w:val="9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128K</w:t>
                      </w:r>
                    </w:p>
                    <w:p>
                      <w:pPr>
                        <w:jc w:val="right"/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空闲表：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tbl>
      <w:tblPr>
        <w:tblStyle w:val="7"/>
        <w:tblpPr w:leftFromText="180" w:rightFromText="180" w:vertAnchor="text" w:horzAnchor="page" w:tblpX="3802" w:tblpY="215"/>
        <w:tblOverlap w:val="never"/>
        <w:tblW w:w="19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作业1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作业3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空闲区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作业2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空闲区</w:t>
            </w:r>
          </w:p>
        </w:tc>
      </w:tr>
    </w:tbl>
    <w:p>
      <w:pPr>
        <w:ind w:left="780" w:firstLine="225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tbl>
      <w:tblPr>
        <w:tblStyle w:val="7"/>
        <w:tblpPr w:leftFromText="180" w:rightFromText="180" w:vertAnchor="text" w:horzAnchor="page" w:tblpX="1822" w:tblpY="264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起址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长度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14K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12K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32K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96K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-1</w:t>
            </w:r>
          </w:p>
        </w:tc>
      </w:tr>
    </w:tbl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1．分配流程：可变分区的分配算法</w:t>
      </w:r>
    </w:p>
    <w:p>
      <w:pPr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131445</wp:posOffset>
                </wp:positionV>
                <wp:extent cx="5848350" cy="6315075"/>
                <wp:effectExtent l="12700" t="12700" r="25400" b="73025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6315075"/>
                          <a:chOff x="0" y="0"/>
                          <a:chExt cx="58483" cy="63152"/>
                        </a:xfrm>
                      </wpg:grpSpPr>
                      <wps:wsp>
                        <wps:cNvPr id="40" name="流程图: 过程 40"/>
                        <wps:cNvSpPr/>
                        <wps:spPr>
                          <a:xfrm>
                            <a:off x="11506" y="32891"/>
                            <a:ext cx="21636" cy="3240"/>
                          </a:xfrm>
                          <a:prstGeom prst="flowChartProcess">
                            <a:avLst/>
                          </a:prstGeom>
                          <a:solidFill>
                            <a:srgbClr val="DBE5F1"/>
                          </a:solidFill>
                          <a:ln w="25400" cap="flat" cmpd="sng">
                            <a:solidFill>
                              <a:srgbClr val="243F6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50800" dir="5400000" algn="ctr" rotWithShape="0">
                              <a:srgbClr val="B6DDE8"/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 w:val="24"/>
                                </w:rPr>
                                <w:t>oc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color w:val="000000"/>
                                </w:rPr>
                                <w:t>＝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的起始地址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41" name="流程图: 可选过程 41"/>
                        <wps:cNvSpPr/>
                        <wps:spPr>
                          <a:xfrm>
                            <a:off x="16287" y="0"/>
                            <a:ext cx="11983" cy="3238"/>
                          </a:xfrm>
                          <a:prstGeom prst="flowChartAlternateProcess">
                            <a:avLst/>
                          </a:prstGeom>
                          <a:solidFill>
                            <a:srgbClr val="DBE5F1"/>
                          </a:solidFill>
                          <a:ln w="25400" cap="flat" cmpd="sng">
                            <a:solidFill>
                              <a:srgbClr val="243F6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50800" dir="5400000" algn="ctr" rotWithShape="0">
                              <a:srgbClr val="B6DDE8"/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宋体" w:hAnsi="宋体"/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b/>
                                  <w:color w:val="000000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22288" y="3238"/>
                            <a:ext cx="0" cy="2477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3" name="流程图: 数据 43"/>
                        <wps:cNvSpPr/>
                        <wps:spPr>
                          <a:xfrm>
                            <a:off x="6762" y="5905"/>
                            <a:ext cx="31338" cy="3239"/>
                          </a:xfrm>
                          <a:prstGeom prst="flowChartInputOutput">
                            <a:avLst/>
                          </a:prstGeom>
                          <a:solidFill>
                            <a:srgbClr val="DBE5F1"/>
                          </a:solidFill>
                          <a:ln w="25400" cap="flat" cmpd="sng">
                            <a:solidFill>
                              <a:srgbClr val="243F6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50800" dir="5400000" algn="ctr" rotWithShape="0">
                              <a:srgbClr val="B6DDE8"/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输入申请一个X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position w:val="-4"/>
                                </w:rPr>
                                <w:t>k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大小分区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44" name="直接箭头连接符 44"/>
                        <wps:cNvCnPr/>
                        <wps:spPr>
                          <a:xfrm>
                            <a:off x="22383" y="9144"/>
                            <a:ext cx="0" cy="2476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7" name="流程图: 过程 47"/>
                        <wps:cNvSpPr/>
                        <wps:spPr>
                          <a:xfrm>
                            <a:off x="11715" y="11620"/>
                            <a:ext cx="21636" cy="3240"/>
                          </a:xfrm>
                          <a:prstGeom prst="flowChartProcess">
                            <a:avLst/>
                          </a:prstGeom>
                          <a:solidFill>
                            <a:srgbClr val="DBE5F1"/>
                          </a:solidFill>
                          <a:ln w="25400" cap="flat" cmpd="sng">
                            <a:solidFill>
                              <a:srgbClr val="243F6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50800" dir="5400000" algn="ctr" rotWithShape="0">
                              <a:srgbClr val="B6DDE8"/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置空闲区号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 w:val="24"/>
                                </w:rPr>
                                <w:t>F=0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48" name="直接箭头连接符 48"/>
                        <wps:cNvCnPr/>
                        <wps:spPr>
                          <a:xfrm>
                            <a:off x="22288" y="14859"/>
                            <a:ext cx="0" cy="4095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9" name="流程图: 决策 49"/>
                        <wps:cNvSpPr/>
                        <wps:spPr>
                          <a:xfrm>
                            <a:off x="9239" y="18954"/>
                            <a:ext cx="26194" cy="9906"/>
                          </a:xfrm>
                          <a:prstGeom prst="flowChartDecision">
                            <a:avLst/>
                          </a:prstGeom>
                          <a:solidFill>
                            <a:srgbClr val="DBE5F1"/>
                          </a:solidFill>
                          <a:ln w="25400" cap="flat" cmpd="sng">
                            <a:solidFill>
                              <a:srgbClr val="243F6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50800" dir="5400000" algn="ctr" rotWithShape="0">
                              <a:srgbClr val="B6DDE8"/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已超出最大项号，且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状态空表目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35337" y="23907"/>
                            <a:ext cx="5049" cy="0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51" name="流程图: 数据 51"/>
                        <wps:cNvSpPr/>
                        <wps:spPr>
                          <a:xfrm>
                            <a:off x="38671" y="22383"/>
                            <a:ext cx="17907" cy="3239"/>
                          </a:xfrm>
                          <a:prstGeom prst="flowChartInputOutput">
                            <a:avLst/>
                          </a:prstGeom>
                          <a:solidFill>
                            <a:srgbClr val="DBE5F1"/>
                          </a:solidFill>
                          <a:ln w="25400" cap="flat" cmpd="sng">
                            <a:solidFill>
                              <a:srgbClr val="243F6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50800" dir="5400000" algn="ctr" rotWithShape="0">
                              <a:srgbClr val="B6DDE8"/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输出无法分配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35718" y="20097"/>
                            <a:ext cx="3429" cy="5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 w:val="32"/>
                                </w:rPr>
                                <w:t>Y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22383" y="28098"/>
                            <a:ext cx="4477" cy="5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 w:val="32"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4" name="直接箭头连接符 54"/>
                        <wps:cNvCnPr/>
                        <wps:spPr>
                          <a:xfrm>
                            <a:off x="22288" y="28860"/>
                            <a:ext cx="0" cy="4096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55" name="直接箭头连接符 55"/>
                        <wps:cNvCnPr/>
                        <wps:spPr>
                          <a:xfrm>
                            <a:off x="22288" y="36099"/>
                            <a:ext cx="0" cy="2858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56" name="流程图: 决策 56"/>
                        <wps:cNvSpPr/>
                        <wps:spPr>
                          <a:xfrm>
                            <a:off x="11525" y="38957"/>
                            <a:ext cx="21526" cy="7906"/>
                          </a:xfrm>
                          <a:prstGeom prst="flowChartDecision">
                            <a:avLst/>
                          </a:prstGeom>
                          <a:solidFill>
                            <a:srgbClr val="DBE5F1"/>
                          </a:solidFill>
                          <a:ln w="25400" cap="flat" cmpd="sng">
                            <a:solidFill>
                              <a:srgbClr val="243F6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50800" dir="5400000" algn="ctr" rotWithShape="0">
                              <a:srgbClr val="B6DDE8"/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 w:val="24"/>
                                </w:rPr>
                                <w:t>F的大小</w:t>
                              </w: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≥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position w:val="-4"/>
                                </w:rPr>
                                <w:t>k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32956" y="40005"/>
                            <a:ext cx="5334" cy="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大于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9" name="直接箭头连接符 59"/>
                        <wps:cNvCnPr/>
                        <wps:spPr>
                          <a:xfrm>
                            <a:off x="33051" y="42862"/>
                            <a:ext cx="5049" cy="0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0" name="流程图: 过程 60"/>
                        <wps:cNvSpPr/>
                        <wps:spPr>
                          <a:xfrm>
                            <a:off x="37909" y="40005"/>
                            <a:ext cx="20574" cy="5810"/>
                          </a:xfrm>
                          <a:prstGeom prst="flowChartProcess">
                            <a:avLst/>
                          </a:prstGeom>
                          <a:solidFill>
                            <a:srgbClr val="DBE5F1"/>
                          </a:solidFill>
                          <a:ln w="25400" cap="flat" cmpd="sng">
                            <a:solidFill>
                              <a:srgbClr val="243F6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50800" dir="5400000" algn="ctr" rotWithShape="0">
                              <a:srgbClr val="B6DDE8"/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jc w:val="center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的大小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color w:val="000000"/>
                                </w:rPr>
                                <w:t>－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position w:val="-4"/>
                                </w:rPr>
                                <w:t>k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color w:val="000000"/>
                                </w:rPr>
                                <w:t>＝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新空闲块大小，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 w:val="24"/>
                                </w:rPr>
                                <w:t>loc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color w:val="000000"/>
                                </w:rPr>
                                <w:t>＋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position w:val="-4"/>
                                </w:rPr>
                                <w:t>k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color w:val="000000"/>
                                </w:rPr>
                                <w:t>＝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新起始地址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61" name="直接箭头连接符 61"/>
                        <wps:cNvCnPr/>
                        <wps:spPr>
                          <a:xfrm>
                            <a:off x="22383" y="46863"/>
                            <a:ext cx="0" cy="5238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2" name="文本框 62"/>
                        <wps:cNvSpPr txBox="1"/>
                        <wps:spPr>
                          <a:xfrm>
                            <a:off x="6191" y="40005"/>
                            <a:ext cx="5334" cy="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小于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22479" y="46863"/>
                            <a:ext cx="5334" cy="52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80" w:lineRule="exact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等</w:t>
                              </w:r>
                            </w:p>
                            <w:p>
                              <w:pPr>
                                <w:spacing w:line="280" w:lineRule="exact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于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4" name="流程图: 过程 64"/>
                        <wps:cNvSpPr/>
                        <wps:spPr>
                          <a:xfrm>
                            <a:off x="14192" y="52197"/>
                            <a:ext cx="16573" cy="4857"/>
                          </a:xfrm>
                          <a:prstGeom prst="flowChartProcess">
                            <a:avLst/>
                          </a:prstGeom>
                          <a:solidFill>
                            <a:srgbClr val="DBE5F1"/>
                          </a:solidFill>
                          <a:ln w="25400" cap="flat" cmpd="sng">
                            <a:solidFill>
                              <a:srgbClr val="243F6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50800" dir="5400000" algn="ctr" rotWithShape="0">
                              <a:srgbClr val="B6DDE8"/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jc w:val="center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后非空表目上移，</w:t>
                              </w:r>
                            </w:p>
                            <w:p>
                              <w:pPr>
                                <w:spacing w:line="320" w:lineRule="exact"/>
                                <w:jc w:val="center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 w:val="24"/>
                                </w:rPr>
                                <w:t>删除空表目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65" name="直接箭头连接符 65"/>
                        <wps:cNvCnPr/>
                        <wps:spPr>
                          <a:xfrm>
                            <a:off x="22288" y="57054"/>
                            <a:ext cx="0" cy="2858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6" name="流程图: 可选过程 66"/>
                        <wps:cNvSpPr/>
                        <wps:spPr>
                          <a:xfrm>
                            <a:off x="16383" y="59912"/>
                            <a:ext cx="11988" cy="3240"/>
                          </a:xfrm>
                          <a:prstGeom prst="flowChartAlternateProcess">
                            <a:avLst/>
                          </a:prstGeom>
                          <a:solidFill>
                            <a:srgbClr val="DBE5F1"/>
                          </a:solidFill>
                          <a:ln w="25400" cap="flat" cmpd="sng">
                            <a:solidFill>
                              <a:srgbClr val="243F6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50800" dir="5400000" algn="ctr" rotWithShape="0">
                              <a:srgbClr val="B6DDE8"/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宋体" w:hAnsi="宋体"/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b/>
                                  <w:color w:val="000000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67" name="直接箭头连接符 67"/>
                        <wps:cNvCnPr/>
                        <wps:spPr>
                          <a:xfrm>
                            <a:off x="4095" y="16764"/>
                            <a:ext cx="18384" cy="0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8" name="直接连接符 68"/>
                        <wps:cNvSpPr/>
                        <wps:spPr>
                          <a:xfrm>
                            <a:off x="4095" y="42957"/>
                            <a:ext cx="7519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bodyPr upright="1"/>
                      </wps:wsp>
                      <wps:wsp>
                        <wps:cNvPr id="69" name="直接连接符 69"/>
                        <wps:cNvSpPr/>
                        <wps:spPr>
                          <a:xfrm>
                            <a:off x="4095" y="16668"/>
                            <a:ext cx="0" cy="10859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bodyPr upright="1"/>
                      </wps:wsp>
                      <wps:wsp>
                        <wps:cNvPr id="70" name="流程图: 过程 70"/>
                        <wps:cNvSpPr/>
                        <wps:spPr>
                          <a:xfrm>
                            <a:off x="0" y="27527"/>
                            <a:ext cx="8382" cy="3240"/>
                          </a:xfrm>
                          <a:prstGeom prst="flowChartProcess">
                            <a:avLst/>
                          </a:prstGeom>
                          <a:solidFill>
                            <a:srgbClr val="DBE5F1"/>
                          </a:solidFill>
                          <a:ln w="25400" cap="flat" cmpd="sng">
                            <a:solidFill>
                              <a:srgbClr val="243F6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50800" dir="5400000" algn="ctr" rotWithShape="0">
                              <a:srgbClr val="B6DDE8"/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color w:val="000000"/>
                                  <w:spacing w:val="3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pacing w:val="30"/>
                                  <w:sz w:val="24"/>
                                </w:rPr>
                                <w:t>F=F+1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71" name="直接箭头连接符 71"/>
                        <wps:cNvCnPr/>
                        <wps:spPr>
                          <a:xfrm flipH="1" flipV="1">
                            <a:off x="4095" y="30765"/>
                            <a:ext cx="7" cy="12192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10.35pt;height:497.25pt;width:460.5pt;z-index:251674624;mso-width-relative:page;mso-height-relative:page;" coordsize="58483,63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">
                <o:lock v:ext="edit" aspectratio="f"/>
                <v:shape id="_x0000_s1026" o:spid="_x0000_s1026" o:spt="109" type="#_x0000_t109" style="position:absolute;left:11506;top:32891;height:3240;width:21636;v-text-anchor:middle;" fillcolor="#DBE5F1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eVx8EA&#10;AADcAAAADwAAAGRycy9kb3ducmV2LnhtbERP3WrCMBS+H/gO4QjezdQJRatRdCD0wrFZfYBDc2yr&#10;zUlJYq1vv1wMdvnx/a+3g2lFT843lhXMpgkI4tLqhisFl/PhfQHCB2SNrWVS8CIP283obY2Ztk8+&#10;UV+ESsQQ9hkqqEPoMil9WZNBP7UdceSu1hkMEbpKaofPGG5a+ZEkqTTYcGyosaPPmsp78TAKvmX/&#10;at3P0uX7y/GrWMjbIU9vSk3Gw24FItAQ/sV/7lwrmKdxfjwTj4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HlcfBAAAA3AAAAA8AAAAAAAAAAAAAAAAAmAIAAGRycy9kb3du&#10;cmV2LnhtbFBLBQYAAAAABAAEAPUAAACGAwAAAAA=&#10;">
                  <v:fill on="t" focussize="0,0"/>
                  <v:stroke weight="2pt" color="#243F60" joinstyle="miter"/>
                  <v:imagedata o:title=""/>
                  <o:lock v:ext="edit" aspectratio="f"/>
                  <v:shadow on="t" color="#B6DDE8" offset="0pt,4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>L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 w:val="24"/>
                          </w:rPr>
                          <w:t>oc</w:t>
                        </w:r>
                        <w:r>
                          <w:rPr>
                            <w:rFonts w:hint="eastAsia" w:ascii="宋体" w:hAnsi="宋体"/>
                            <w:b/>
                            <w:color w:val="000000"/>
                          </w:rPr>
                          <w:t>＝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 w:val="24"/>
                          </w:rPr>
                          <w:t>F</w:t>
                        </w:r>
                        <w:r>
                          <w:rPr>
                            <w:rFonts w:hint="eastAsia"/>
                            <w:b/>
                            <w:color w:val="000000"/>
                          </w:rPr>
                          <w:t>的起始地址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16287;top:0;height:3238;width:11983;v-text-anchor:middle;" fillcolor="#DBE5F1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oruMMA&#10;AADcAAAADwAAAGRycy9kb3ducmV2LnhtbERPS2rDMBDdB3oHMYVuQiO3DU5wophiWsimAX8OMFhT&#10;28QaGUt17J4+WhS6fLz/MZ1NLyYaXWdZwcsmAkFcW91xo6AqP5/3IJxH1thbJgULOUhPD6sjJtre&#10;OKep8I0IIewSVNB6PyRSurolg25jB+LAfdvRoA9wbKQe8RbCTS9foyiWBjsODS0OlLVUX4sfo8Ds&#10;4kwvTfExVWX5S8v+kn8Na6WeHuf3AwhPs/8X/7nPWsHbNqwNZ8IRkK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oruMMAAADcAAAADwAAAAAAAAAAAAAAAACYAgAAZHJzL2Rv&#10;d25yZXYueG1sUEsFBgAAAAAEAAQA9QAAAIgDAAAAAA==&#10;">
                  <v:fill on="t" focussize="0,0"/>
                  <v:stroke weight="2pt" color="#243F60" joinstyle="miter"/>
                  <v:imagedata o:title=""/>
                  <o:lock v:ext="edit" aspectratio="f"/>
                  <v:shadow on="t" color="#B6DDE8" offset="0pt,4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ascii="宋体" w:hAnsi="宋体"/>
                            <w:b/>
                            <w:color w:val="000000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olor w:val="000000"/>
                          </w:rPr>
                          <w:t>开始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2288;top:3238;height:2477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p/RsQAAADcAAAADwAAAGRycy9kb3ducmV2LnhtbESPT2vCQBTE74LfYXlCb3WjLaLRVUSU&#10;pr35D6+P3WcSzb4N2W1Mv323UPA4zMxvmMWqs5VoqfGlYwWjYQKCWDtTcq7gdNy9TkH4gGywckwK&#10;fsjDatnvLTA17sF7ag8hFxHCPkUFRQh1KqXXBVn0Q1cTR+/qGoshyiaXpsFHhNtKjpNkIi2WHBcK&#10;rGlTkL4fvq0CvGT6ds8mH/pSrbNP3eJ2c/5S6mXQrecgAnXhGf5vZ0bB2/sM/s7EI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Sn9GxAAAANwAAAAPAAAAAAAAAAAA&#10;AAAAAKECAABkcnMvZG93bnJldi54bWxQSwUGAAAAAAQABAD5AAAAkgMAAAAA&#10;">
                  <v:fill on="f" focussize="0,0"/>
                  <v:stroke weight="2pt" color="#000000" joinstyle="round" endarrow="open"/>
                  <v:imagedata o:title=""/>
                  <o:lock v:ext="edit" aspectratio="f"/>
                  <v:shadow on="t" color="#000000" opacity="24903f" offset="0pt,1.5748031496063pt" origin="0f,32768f" matrix="65536f,0f,0f,65536f"/>
                </v:shape>
                <v:shape id="_x0000_s1026" o:spid="_x0000_s1026" o:spt="111" type="#_x0000_t111" style="position:absolute;left:6762;top:5905;height:3239;width:31338;v-text-anchor:middle;" fillcolor="#DBE5F1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o1psIA&#10;AADcAAAADwAAAGRycy9kb3ducmV2LnhtbERPS2rDMBDdF3IHMYHuajlp0xonSiiBgqF0YbcHGFvj&#10;T2KNHEtN7NtXi0KWj/ffHSbTiyuNrrOsYBXFIIgrqztuFPx8fzwlIJxH1thbJgUzOTjsFw87TLW9&#10;cU7XwjcihLBLUUHr/ZBK6aqWDLrIDsSBq+1o0Ac4NlKPeAvhppfrOH6VBjsODS0OdGypOhe/RsHL&#10;+pMvX/mU8OVYl/PJlRlnb0o9Lqf3LQhPk7+L/92ZVvC8CfPDmXAE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+jWmwgAAANwAAAAPAAAAAAAAAAAAAAAAAJgCAABkcnMvZG93&#10;bnJldi54bWxQSwUGAAAAAAQABAD1AAAAhwMAAAAA&#10;">
                  <v:fill on="t" focussize="0,0"/>
                  <v:stroke weight="2pt" color="#243F60" joinstyle="miter"/>
                  <v:imagedata o:title=""/>
                  <o:lock v:ext="edit" aspectratio="f"/>
                  <v:shadow on="t" color="#B6DDE8" offset="0pt,4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</w:rPr>
                          <w:t>输入申请一个X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position w:val="-4"/>
                          </w:rPr>
                          <w:t>k</w:t>
                        </w:r>
                        <w:r>
                          <w:rPr>
                            <w:rFonts w:hint="eastAsia"/>
                            <w:b/>
                            <w:color w:val="000000"/>
                          </w:rPr>
                          <w:t>大小分区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2383;top:9144;height:2476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XlncQAAADcAAAADwAAAGRycy9kb3ducmV2LnhtbESPT2vCQBTE74LfYXlCb7qxpSLRTRCx&#10;NO2t/sHrY/eZRLNvQ3Yb02/fLRQ8DjPzG2adD7YRPXW+dqxgPktAEGtnai4VHA9v0yUIH5ANNo5J&#10;wQ95yLPxaI2pcXf+on4fShEh7FNUUIXQplJ6XZFFP3MtcfQurrMYouxKaTq8R7ht5HOSLKTFmuNC&#10;hS1tK9K3/bdVgOdCX2/F4l2fm03xoXvcbU+fSj1Nhs0KRKAhPML/7cIoeHmdw9+ZeAR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5eWdxAAAANwAAAAPAAAAAAAAAAAA&#10;AAAAAKECAABkcnMvZG93bnJldi54bWxQSwUGAAAAAAQABAD5AAAAkgMAAAAA&#10;">
                  <v:fill on="f" focussize="0,0"/>
                  <v:stroke weight="2pt" color="#000000" joinstyle="round" endarrow="open"/>
                  <v:imagedata o:title=""/>
                  <o:lock v:ext="edit" aspectratio="f"/>
                  <v:shadow on="t" color="#000000" opacity="24903f" offset="0pt,1.5748031496063pt" origin="0f,32768f" matrix="65536f,0f,0f,65536f"/>
                </v:shape>
                <v:shape id="_x0000_s1026" o:spid="_x0000_s1026" o:spt="109" type="#_x0000_t109" style="position:absolute;left:11715;top:11620;height:3240;width:21636;v-text-anchor:middle;" fillcolor="#DBE5F1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klsUA&#10;AADcAAAADwAAAGRycy9kb3ducmV2LnhtbESP0WrCQBRE3wX/YblC3+qmloqNrqKCkIeWauoHXLLX&#10;JDZ7N+yuMf59VxB8HGbmDLNY9aYRHTlfW1bwNk5AEBdW11wqOP7uXmcgfEDW2FgmBTfysFoOBwtM&#10;tb3ygbo8lCJC2KeooAqhTaX0RUUG/di2xNE7WWcwROlKqR1eI9w0cpIkU2mw5rhQYUvbioq//GIU&#10;/Mju1rj9p8s2x6/vfCbPu2x6Vupl1K/nIAL14Rl+tDOt4P1jAvcz8Qj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NWSWxQAAANwAAAAPAAAAAAAAAAAAAAAAAJgCAABkcnMv&#10;ZG93bnJldi54bWxQSwUGAAAAAAQABAD1AAAAigMAAAAA&#10;">
                  <v:fill on="t" focussize="0,0"/>
                  <v:stroke weight="2pt" color="#243F60" joinstyle="miter"/>
                  <v:imagedata o:title=""/>
                  <o:lock v:ext="edit" aspectratio="f"/>
                  <v:shadow on="t" color="#B6DDE8" offset="0pt,4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</w:rPr>
                          <w:t>置空闲区号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 w:val="24"/>
                          </w:rPr>
                          <w:t>F=0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2288;top:14859;height:4095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veccQAAADcAAAADwAAAGRycy9kb3ducmV2LnhtbESPQWvCQBSE74X+h+UVems2VpQS3QSR&#10;lqbetC1eH7vPJJp9G7LbmP57VxA8DjPzDbMsRtuKgXrfOFYwSVIQxNqZhisFP98fL28gfEA22Dom&#10;Bf/kocgfH5aYGXfmLQ27UIkIYZ+hgjqELpPS65os+sR1xNE7uN5iiLKvpOnxHOG2la9pOpcWG44L&#10;NXa0rkmfdn9WAe5LfTyV80+9b1fllx7wff27Uer5aVwtQAQawz18a5dGwXQ2heuZeARk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e95xxAAAANwAAAAPAAAAAAAAAAAA&#10;AAAAAKECAABkcnMvZG93bnJldi54bWxQSwUGAAAAAAQABAD5AAAAkgMAAAAA&#10;">
                  <v:fill on="f" focussize="0,0"/>
                  <v:stroke weight="2pt" color="#000000" joinstyle="round" endarrow="open"/>
                  <v:imagedata o:title=""/>
                  <o:lock v:ext="edit" aspectratio="f"/>
                  <v:shadow on="t" color="#000000" opacity="24903f" offset="0pt,1.5748031496063pt" origin="0f,32768f" matrix="65536f,0f,0f,65536f"/>
                </v:shape>
                <v:shape id="_x0000_s1026" o:spid="_x0000_s1026" o:spt="110" type="#_x0000_t110" style="position:absolute;left:9239;top:18954;height:9906;width:26194;v-text-anchor:middle;" fillcolor="#DBE5F1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k6icUA&#10;AADcAAAADwAAAGRycy9kb3ducmV2LnhtbESPQWvCQBSE7wX/w/KE3upGbUSiq5SWQk4Vo+D1kX0m&#10;wezbbXabpP313ULB4zAz3zDb/Wha0VPnG8sK5rMEBHFpdcOVgvPp/WkNwgdkja1lUvBNHva7ycMW&#10;M20HPlJfhEpECPsMFdQhuExKX9Zk0M+sI47e1XYGQ5RdJXWHQ4SbVi6SZCUNNhwXanT0WlN5K76M&#10;gsWn0+Xy4+Ly4+FnSD3qt9shKPU4HV82IAKN4R7+b+dawTJ9hr8z8Qj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2TqJxQAAANwAAAAPAAAAAAAAAAAAAAAAAJgCAABkcnMv&#10;ZG93bnJldi54bWxQSwUGAAAAAAQABAD1AAAAigMAAAAA&#10;">
                  <v:fill on="t" focussize="0,0"/>
                  <v:stroke weight="2pt" color="#243F60" joinstyle="miter"/>
                  <v:imagedata o:title=""/>
                  <o:lock v:ext="edit" aspectratio="f"/>
                  <v:shadow on="t" color="#B6DDE8" offset="0pt,4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  <w:sz w:val="24"/>
                          </w:rPr>
                          <w:t>F</w:t>
                        </w:r>
                        <w:r>
                          <w:rPr>
                            <w:rFonts w:hint="eastAsia"/>
                            <w:b/>
                            <w:color w:val="000000"/>
                          </w:rPr>
                          <w:t>已超出最大项号，且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 w:val="24"/>
                          </w:rPr>
                          <w:t>F</w:t>
                        </w:r>
                        <w:r>
                          <w:rPr>
                            <w:rFonts w:hint="eastAsia"/>
                            <w:b/>
                            <w:color w:val="000000"/>
                          </w:rPr>
                          <w:t>状态空表目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5337;top:23907;height:0;width:5049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7jnsMAAADcAAAADwAAAGRycy9kb3ducmV2LnhtbESPQWvCQBSE70L/w/IK3nRjRSnRVUQq&#10;Rm+1LV4fu88kmn0bsmuM/94VCh6HmfmGmS87W4mWGl86VjAaJiCItTMl5wp+fzaDTxA+IBusHJOC&#10;O3lYLt56c0yNu/E3tYeQiwhhn6KCIoQ6ldLrgiz6oauJo3dyjcUQZZNL0+Atwm0lP5JkKi2WHBcK&#10;rGldkL4crlYBHjN9vmTTrT5Wq2ynW/xa/+2V6r93qxmIQF14hf/bmVEwnkzgeSYe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e457DAAAA3AAAAA8AAAAAAAAAAAAA&#10;AAAAoQIAAGRycy9kb3ducmV2LnhtbFBLBQYAAAAABAAEAPkAAACRAwAAAAA=&#10;">
                  <v:fill on="f" focussize="0,0"/>
                  <v:stroke weight="2pt" color="#000000" joinstyle="round" endarrow="open"/>
                  <v:imagedata o:title=""/>
                  <o:lock v:ext="edit" aspectratio="f"/>
                  <v:shadow on="t" color="#000000" opacity="24903f" offset="0pt,1.5748031496063pt" origin="0f,32768f" matrix="65536f,0f,0f,65536f"/>
                </v:shape>
                <v:shape id="_x0000_s1026" o:spid="_x0000_s1026" o:spt="111" type="#_x0000_t111" style="position:absolute;left:38671;top:22383;height:3239;width:17907;v-text-anchor:middle;" fillcolor="#DBE5F1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8IScMA&#10;AADcAAAADwAAAGRycy9kb3ducmV2LnhtbESP3YrCMBSE7wXfIRxh7zRd/6mNIoJQWPZC1wc4Nqc/&#10;bnNSm6j17c2CsJfDzHzDJJvO1OJOrassK/gcRSCIM6srLhScfvbDJQjnkTXWlknBkxxs1v1egrG2&#10;Dz7Q/egLESDsYlRQet/EUrqsJINuZBvi4OW2NeiDbAupW3wEuKnlOIrm0mDFYaHEhnYlZb/Hm1Ew&#10;HX/x9fvQLfm6y8/PizunnC6U+hh02xUIT53/D7/bqVYwmc3h70w4An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8IScMAAADcAAAADwAAAAAAAAAAAAAAAACYAgAAZHJzL2Rv&#10;d25yZXYueG1sUEsFBgAAAAAEAAQA9QAAAIgDAAAAAA==&#10;">
                  <v:fill on="t" focussize="0,0"/>
                  <v:stroke weight="2pt" color="#243F60" joinstyle="miter"/>
                  <v:imagedata o:title=""/>
                  <o:lock v:ext="edit" aspectratio="f"/>
                  <v:shadow on="t" color="#B6DDE8" offset="0pt,4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</w:rPr>
                          <w:t>输出无法分配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5718;top:20097;height:5080;width:342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7GaM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8tkB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OxmjEAAAA3AAAAA8AAAAAAAAAAAAAAAAAmAIAAGRycy9k&#10;b3ducmV2LnhtbFBLBQYAAAAABAAEAPUAAACJ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  <w:sz w:val="32"/>
                          </w:rPr>
                          <w:t>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2383;top:28098;height:5080;width:447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FSGs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w7g2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FFSGsAAAADcAAAADwAAAAAAAAAAAAAAAACYAgAAZHJzL2Rvd25y&#10;ZXYueG1sUEsFBgAAAAAEAAQA9QAAAI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  <w:sz w:val="32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2288;top:28860;height:4096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Ppm8QAAADcAAAADwAAAGRycy9kb3ducmV2LnhtbESPT2vCQBTE74LfYXlCb3WjpaLRVUSU&#10;pr35D6+P3WcSzb4N2W1Mv323UPA4zMxvmMWqs5VoqfGlYwWjYQKCWDtTcq7gdNy9TkH4gGywckwK&#10;fsjDatnvLTA17sF7ag8hFxHCPkUFRQh1KqXXBVn0Q1cTR+/qGoshyiaXpsFHhNtKjpNkIi2WHBcK&#10;rGlTkL4fvq0CvGT6ds8mH/pSrbNP3eJ2c/5S6mXQrecgAnXhGf5vZ0bB2/sM/s7EI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k+mbxAAAANwAAAAPAAAAAAAAAAAA&#10;AAAAAKECAABkcnMvZG93bnJldi54bWxQSwUGAAAAAAQABAD5AAAAkgMAAAAA&#10;">
                  <v:fill on="f" focussize="0,0"/>
                  <v:stroke weight="2pt" color="#000000" joinstyle="round" endarrow="open"/>
                  <v:imagedata o:title=""/>
                  <o:lock v:ext="edit" aspectratio="f"/>
                  <v:shadow on="t" color="#000000" opacity="24903f" offset="0pt,1.5748031496063pt" origin="0f,32768f" matrix="65536f,0f,0f,65536f"/>
                </v:shape>
                <v:shape id="_x0000_s1026" o:spid="_x0000_s1026" o:spt="32" type="#_x0000_t32" style="position:absolute;left:22288;top:36099;height:2858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uxV8QAAADcAAAADwAAAGRycy9kb3ducmV2LnhtbESPzWrDMBCE74G+g9hCb7HcFExwI5sQ&#10;GuL2lp+S6yJtbTfWyliq4759VQjkOMzMN8yqnGwnRhp861jBc5KCINbOtFwrOB238yUIH5ANdo5J&#10;wS95KIuH2Qpz4668p/EQahEh7HNU0ITQ51J63ZBFn7ieOHpfbrAYohxqaQa8Rrjt5CJNM2mx5bjQ&#10;YE+bhvTl8GMV4LnS35cq2+lzt67e9Yhvm88PpZ4ep/UriEBTuIdv7cooeMkW8H8mHgF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W7FXxAAAANwAAAAPAAAAAAAAAAAA&#10;AAAAAKECAABkcnMvZG93bnJldi54bWxQSwUGAAAAAAQABAD5AAAAkgMAAAAA&#10;">
                  <v:fill on="f" focussize="0,0"/>
                  <v:stroke weight="2pt" color="#000000" joinstyle="round" endarrow="open"/>
                  <v:imagedata o:title=""/>
                  <o:lock v:ext="edit" aspectratio="f"/>
                  <v:shadow on="t" color="#000000" opacity="24903f" offset="0pt,1.5748031496063pt" origin="0f,32768f" matrix="65536f,0f,0f,65536f"/>
                </v:shape>
                <v:shape id="_x0000_s1026" o:spid="_x0000_s1026" o:spt="110" type="#_x0000_t110" style="position:absolute;left:11525;top:38957;height:7906;width:21526;v-text-anchor:middle;" fillcolor="#DBE5F1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xoQMMA&#10;AADcAAAADwAAAGRycy9kb3ducmV2LnhtbESPT4vCMBTE78J+h/AW9qapFmWpRpGVBU+Kf2Cvj+bZ&#10;FpuXbBNt9dMbQfA4zMxvmNmiM7W4UuMrywqGgwQEcW51xYWC4+G3/w3CB2SNtWVScCMPi/lHb4aZ&#10;ti3v6LoPhYgQ9hkqKENwmZQ+L8mgH1hHHL2TbQyGKJtC6gbbCDe1HCXJRBqsOC6U6OinpPy8vxgF&#10;o3+n83Tz59a77b0de9Sr8zYo9fXZLacgAnXhHX6111pBOknh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xoQMMAAADcAAAADwAAAAAAAAAAAAAAAACYAgAAZHJzL2Rv&#10;d25yZXYueG1sUEsFBgAAAAAEAAQA9QAAAIgDAAAAAA==&#10;">
                  <v:fill on="t" focussize="0,0"/>
                  <v:stroke weight="2pt" color="#243F60" joinstyle="miter"/>
                  <v:imagedata o:title=""/>
                  <o:lock v:ext="edit" aspectratio="f"/>
                  <v:shadow on="t" color="#B6DDE8" offset="0pt,4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  <w:sz w:val="24"/>
                          </w:rPr>
                          <w:t>F的大小</w:t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>≥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 w:val="24"/>
                          </w:rPr>
                          <w:t>X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position w:val="-4"/>
                          </w:rPr>
                          <w:t>k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956;top:40005;height:4000;width:533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CSo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+NqC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wkqLEAAAA3AAAAA8AAAAAAAAAAAAAAAAAmAIAAGRycy9k&#10;b3ducmV2LnhtbFBLBQYAAAAABAAEAPUAAACJ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</w:rPr>
                          <w:t>大于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3051;top:42862;height:0;width:5049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IpI8QAAADcAAAADwAAAGRycy9kb3ducmV2LnhtbESPT2vCQBTE74LfYXlCb7qxxSCpq4hY&#10;THvzT/H62H1NUrNvQ3aN6bd3C4LHYWZ+wyxWva1FR62vHCuYThIQxNqZigsFp+PHeA7CB2SDtWNS&#10;8EceVsvhYIGZcTfeU3cIhYgQ9hkqKENoMim9Lsmin7iGOHo/rrUYomwLaVq8Rbit5WuSpNJixXGh&#10;xIY2JenL4WoV4DnXv5c83elzvc4/dYfbzfeXUi+jfv0OIlAfnuFHOzcK3tIZ/J+JR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sikjxAAAANwAAAAPAAAAAAAAAAAA&#10;AAAAAKECAABkcnMvZG93bnJldi54bWxQSwUGAAAAAAQABAD5AAAAkgMAAAAA&#10;">
                  <v:fill on="f" focussize="0,0"/>
                  <v:stroke weight="2pt" color="#000000" joinstyle="round" endarrow="open"/>
                  <v:imagedata o:title=""/>
                  <o:lock v:ext="edit" aspectratio="f"/>
                  <v:shadow on="t" color="#000000" opacity="24903f" offset="0pt,1.5748031496063pt" origin="0f,32768f" matrix="65536f,0f,0f,65536f"/>
                </v:shape>
                <v:shape id="_x0000_s1026" o:spid="_x0000_s1026" o:spt="109" type="#_x0000_t109" style="position:absolute;left:37909;top:40005;height:5810;width:20574;v-text-anchor:middle;" fillcolor="#DBE5F1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KoKMQA&#10;AADcAAAADwAAAGRycy9kb3ducmV2LnhtbESP0WrCQBRE3wv+w3IF3+rGCsFGV1FByIOlbfQDLtlr&#10;Es3eDbvbGP/eLRT6OMzMGWa1GUwrenK+saxgNk1AEJdWN1wpOJ8OrwsQPiBrbC2Tggd52KxHLyvM&#10;tL3zN/VFqESEsM9QQR1Cl0npy5oM+qntiKN3sc5giNJVUju8R7hp5VuSpNJgw3Ghxo72NZW34sco&#10;+JT9o3Vf7y7fnY8fxUJeD3l6VWoyHrZLEIGG8B/+a+dawTxN4fdMPAJ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iqCjEAAAA3AAAAA8AAAAAAAAAAAAAAAAAmAIAAGRycy9k&#10;b3ducmV2LnhtbFBLBQYAAAAABAAEAPUAAACJAwAAAAA=&#10;">
                  <v:fill on="t" focussize="0,0"/>
                  <v:stroke weight="2pt" color="#243F60" joinstyle="miter"/>
                  <v:imagedata o:title=""/>
                  <o:lock v:ext="edit" aspectratio="f"/>
                  <v:shadow on="t" color="#B6DDE8" offset="0pt,4pt" origin="0f,0f" matrix="65536f,0f,0f,65536f"/>
                  <v:textbox>
                    <w:txbxContent>
                      <w:p>
                        <w:pPr>
                          <w:spacing w:line="320" w:lineRule="exact"/>
                          <w:jc w:val="center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  <w:sz w:val="24"/>
                          </w:rPr>
                          <w:t>F</w:t>
                        </w:r>
                        <w:r>
                          <w:rPr>
                            <w:rFonts w:hint="eastAsia"/>
                            <w:b/>
                            <w:color w:val="000000"/>
                          </w:rPr>
                          <w:t>的大小</w:t>
                        </w:r>
                        <w:r>
                          <w:rPr>
                            <w:rFonts w:hint="eastAsia" w:ascii="宋体" w:hAnsi="宋体"/>
                            <w:b/>
                            <w:color w:val="000000"/>
                          </w:rPr>
                          <w:t>－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 w:val="24"/>
                          </w:rPr>
                          <w:t>X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position w:val="-4"/>
                          </w:rPr>
                          <w:t>k</w:t>
                        </w:r>
                        <w:r>
                          <w:rPr>
                            <w:rFonts w:hint="eastAsia" w:ascii="宋体" w:hAnsi="宋体"/>
                            <w:b/>
                            <w:color w:val="000000"/>
                          </w:rPr>
                          <w:t>＝</w:t>
                        </w:r>
                        <w:r>
                          <w:rPr>
                            <w:rFonts w:hint="eastAsia"/>
                            <w:b/>
                            <w:color w:val="000000"/>
                          </w:rPr>
                          <w:t>新空闲块大小，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 w:val="24"/>
                          </w:rPr>
                          <w:t>loc</w:t>
                        </w:r>
                        <w:r>
                          <w:rPr>
                            <w:rFonts w:hint="eastAsia" w:ascii="宋体" w:hAnsi="宋体"/>
                            <w:b/>
                            <w:color w:val="000000"/>
                          </w:rPr>
                          <w:t>＋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 w:val="24"/>
                          </w:rPr>
                          <w:t>X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position w:val="-4"/>
                          </w:rPr>
                          <w:t>k</w:t>
                        </w:r>
                        <w:r>
                          <w:rPr>
                            <w:rFonts w:hint="eastAsia" w:ascii="宋体" w:hAnsi="宋体"/>
                            <w:b/>
                            <w:color w:val="000000"/>
                          </w:rPr>
                          <w:t>＝</w:t>
                        </w:r>
                        <w:r>
                          <w:rPr>
                            <w:rFonts w:hint="eastAsia"/>
                            <w:b/>
                            <w:color w:val="000000"/>
                          </w:rPr>
                          <w:t>新起始地址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2383;top:46863;height:5238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wSz8QAAADcAAAADwAAAGRycy9kb3ducmV2LnhtbESPQWvCQBSE7wX/w/IEb3VjhVRS1yBi&#10;MfZWa/H62H1N0mTfhuwa47/vFgo9DjPzDbPOR9uKgXpfO1awmCcgiLUzNZcKzh+vjysQPiAbbB2T&#10;gjt5yDeThzVmxt34nYZTKEWEsM9QQRVCl0npdUUW/dx1xNH7cr3FEGVfStPjLcJtK5+SJJUWa44L&#10;FXa0q0g3p6tVgJdCfzdFetCXdlsc9YD73eebUrPpuH0BEWgM/+G/dmEULNNn+D0Tj4D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LBLPxAAAANwAAAAPAAAAAAAAAAAA&#10;AAAAAKECAABkcnMvZG93bnJldi54bWxQSwUGAAAAAAQABAD5AAAAkgMAAAAA&#10;">
                  <v:fill on="f" focussize="0,0"/>
                  <v:stroke weight="2pt" color="#000000" joinstyle="round" endarrow="open"/>
                  <v:imagedata o:title=""/>
                  <o:lock v:ext="edit" aspectratio="f"/>
                  <v:shadow on="t" color="#000000" opacity="24903f" offset="0pt,1.5748031496063pt" origin="0f,32768f" matrix="65536f,0f,0f,65536f"/>
                </v:shape>
                <v:shape id="_x0000_s1026" o:spid="_x0000_s1026" o:spt="202" type="#_x0000_t202" style="position:absolute;left:6191;top:40005;height:4000;width:533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2Yp8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o7g2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j2Yp8AAAADcAAAADwAAAAAAAAAAAAAAAACYAgAAZHJzL2Rvd25y&#10;ZXYueG1sUEsFBgAAAAAEAAQA9QAAAI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</w:rPr>
                          <w:t>小于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2479;top:46863;height:5238;width:533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E9PM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8UK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xPTzEAAAA3AAAAA8AAAAAAAAAAAAAAAAAmAIAAGRycy9k&#10;b3ducmV2LnhtbFBLBQYAAAAABAAEAPUAAACJ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80" w:lineRule="exact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</w:rPr>
                          <w:t>等</w:t>
                        </w:r>
                      </w:p>
                      <w:p>
                        <w:pPr>
                          <w:spacing w:line="280" w:lineRule="exact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</w:rPr>
                          <w:t>于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4192;top:52197;height:4857;width:16573;v-text-anchor:middle;" fillcolor="#DBE5F1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4DGsEA&#10;AADcAAAADwAAAGRycy9kb3ducmV2LnhtbERP3WrCMBS+H+wdwhl4N1MV1FWjbILQC4fa+QCH5thW&#10;m5OSxFrffrkQvPz4/pfr3jSiI+drywpGwwQEcWF1zaWC09/2cw7CB2SNjWVS8CAP69X72xJTbe98&#10;pC4PpYgh7FNUUIXQplL6oiKDfmhb4sidrTMYInSl1A7vMdw0cpwkU2mw5thQYUubioprfjMK9rJ7&#10;NO7w5bKf0+43n8vLNptelBp89N8LEIH68BI/3ZlWMJnF+fF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4eAxrBAAAA3AAAAA8AAAAAAAAAAAAAAAAAmAIAAGRycy9kb3du&#10;cmV2LnhtbFBLBQYAAAAABAAEAPUAAACGAwAAAAA=&#10;">
                  <v:fill on="t" focussize="0,0"/>
                  <v:stroke weight="2pt" color="#243F60" joinstyle="miter"/>
                  <v:imagedata o:title=""/>
                  <o:lock v:ext="edit" aspectratio="f"/>
                  <v:shadow on="t" color="#B6DDE8" offset="0pt,4pt" origin="0f,0f" matrix="65536f,0f,0f,65536f"/>
                  <v:textbox>
                    <w:txbxContent>
                      <w:p>
                        <w:pPr>
                          <w:spacing w:line="320" w:lineRule="exact"/>
                          <w:jc w:val="center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  <w:sz w:val="24"/>
                          </w:rPr>
                          <w:t>F</w:t>
                        </w:r>
                        <w:r>
                          <w:rPr>
                            <w:rFonts w:hint="eastAsia"/>
                            <w:b/>
                            <w:color w:val="000000"/>
                          </w:rPr>
                          <w:t>后非空表目上移，</w:t>
                        </w:r>
                      </w:p>
                      <w:p>
                        <w:pPr>
                          <w:spacing w:line="320" w:lineRule="exact"/>
                          <w:jc w:val="center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  <w:sz w:val="24"/>
                          </w:rPr>
                          <w:t>删除空表目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2288;top:57054;height:2858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C5/cQAAADcAAAADwAAAGRycy9kb3ducmV2LnhtbESPT2vCQBTE7wW/w/IK3urGClZSN0HE&#10;Yuyt/sHrY/c1Sc2+Ddk1xm/fLRQ8DjPzG2aZD7YRPXW+dqxgOklAEGtnai4VHA8fLwsQPiAbbByT&#10;gjt5yLPR0xJT4278Rf0+lCJC2KeooAqhTaX0uiKLfuJa4uh9u85iiLIrpenwFuG2ka9JMpcWa44L&#10;Fba0rkhf9lerAM+F/rkU860+N6tip3vcrE+fSo2fh9U7iEBDeIT/24VRMHubwt+ZeAR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ULn9xAAAANwAAAAPAAAAAAAAAAAA&#10;AAAAAKECAABkcnMvZG93bnJldi54bWxQSwUGAAAAAAQABAD5AAAAkgMAAAAA&#10;">
                  <v:fill on="f" focussize="0,0"/>
                  <v:stroke weight="2pt" color="#000000" joinstyle="round" endarrow="open"/>
                  <v:imagedata o:title=""/>
                  <o:lock v:ext="edit" aspectratio="f"/>
                  <v:shadow on="t" color="#000000" opacity="24903f" offset="0pt,1.5748031496063pt" origin="0f,32768f" matrix="65536f,0f,0f,65536f"/>
                </v:shape>
                <v:shape id="_x0000_s1026" o:spid="_x0000_s1026" o:spt="176" type="#_x0000_t176" style="position:absolute;left:16383;top:59912;height:3240;width:11988;v-text-anchor:middle;" fillcolor="#DBE5F1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7W78UA&#10;AADcAAAADwAAAGRycy9kb3ducmV2LnhtbESPzWrDMBCE74W8g9hALiWRm0Ji3CghmBZyaSG2H2Cx&#10;traJtTKW6p88fVQo9DjMzDfM4TSZVgzUu8aygpdNBIK4tLrhSkGRf6xjEM4ja2wtk4KZHJyOi6cD&#10;JtqOfKUh85UIEHYJKqi97xIpXVmTQbexHXHwvm1v0AfZV1L3OAa4aeU2inbSYMNhocaO0prKW/Zj&#10;FJj9LtVzlb0PRZ7faY6/rp/ds1Kr5XR+A+Fp8v/hv/ZFK3jdb+H3TDgC8v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7tbvxQAAANwAAAAPAAAAAAAAAAAAAAAAAJgCAABkcnMv&#10;ZG93bnJldi54bWxQSwUGAAAAAAQABAD1AAAAigMAAAAA&#10;">
                  <v:fill on="t" focussize="0,0"/>
                  <v:stroke weight="2pt" color="#243F60" joinstyle="miter"/>
                  <v:imagedata o:title=""/>
                  <o:lock v:ext="edit" aspectratio="f"/>
                  <v:shadow on="t" color="#B6DDE8" offset="0pt,4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ascii="宋体" w:hAnsi="宋体"/>
                            <w:b/>
                            <w:color w:val="000000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olor w:val="000000"/>
                          </w:rPr>
                          <w:t>结束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4095;top:16764;height:0;width:18384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6CEcQAAADcAAAADwAAAGRycy9kb3ducmV2LnhtbESPQWvCQBSE74X+h+UVvNWNFWyJboJI&#10;xdhbbYvXx+4ziWbfhuwa47/vCoLHYWa+YRb5YBvRU+drxwom4wQEsXam5lLB78/69QOED8gGG8ek&#10;4Eoe8uz5aYGpcRf+pn4XShEh7FNUUIXQplJ6XZFFP3YtcfQOrrMYouxKaTq8RLht5FuSzKTFmuNC&#10;hS2tKtKn3dkqwH2hj6dittH7ZllsdY+fq78vpUYvw3IOItAQHuF7uzAKpu9TuJ2JR0B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oIRxAAAANwAAAAPAAAAAAAAAAAA&#10;AAAAAKECAABkcnMvZG93bnJldi54bWxQSwUGAAAAAAQABAD5AAAAkgMAAAAA&#10;">
                  <v:fill on="f" focussize="0,0"/>
                  <v:stroke weight="2pt" color="#000000" joinstyle="round" endarrow="open"/>
                  <v:imagedata o:title=""/>
                  <o:lock v:ext="edit" aspectratio="f"/>
                  <v:shadow on="t" color="#000000" opacity="24903f" offset="0pt,1.5748031496063pt" origin="0f,32768f" matrix="65536f,0f,0f,65536f"/>
                </v:shape>
                <v:line id="_x0000_s1026" o:spid="_x0000_s1026" o:spt="20" style="position:absolute;left:4095;top:42957;height:0;width:7519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FXecYAAADcAAAADwAAAGRycy9kb3ducmV2LnhtbESP3UoDMRSE7wXfIRyhdzbbVfuzNi1S&#10;qNRSaLvtAxw3x93g5mRJYru+vREEL4eZ+YaZL3vbigv5YBwrGA0zEMSV04ZrBefT+n4KIkRkja1j&#10;UvBNAZaL25s5Ftpd+UiXMtYiQTgUqKCJsSukDFVDFsPQdcTJ+3DeYkzS11J7vCa4bWWeZWNp0XBa&#10;aLCjVUPVZ/llFZj3Y7vNN297b8rZaBqfXnerQ67U4K5/eQYRqY//4b/2Rit4mDzC75l0BOTi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BV3nGAAAA3AAAAA8AAAAAAAAA&#10;AAAAAAAAoQIAAGRycy9kb3ducmV2LnhtbFBLBQYAAAAABAAEAPkAAACUAwAAAAA=&#10;">
                  <v:fill on="f" focussize="0,0"/>
                  <v:stroke weight="2pt" color="#000000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_x0000_s1026" o:spid="_x0000_s1026" o:spt="20" style="position:absolute;left:4095;top:16668;height:10859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3y4sYAAADcAAAADwAAAGRycy9kb3ducmV2LnhtbESP0WoCMRRE3wv9h3CFvtWsW2x1NUoR&#10;WrQI1dUPuG6uu6GbmyVJdf37plDo4zAzZ5j5sretuJAPxrGC0TADQVw5bbhWcDy8PU5AhIissXVM&#10;Cm4UYLm4v5tjod2V93QpYy0ShEOBCpoYu0LKUDVkMQxdR5y8s/MWY5K+ltrjNcFtK/Mse5YWDaeF&#10;BjtaNVR9ld9WgTnt2498vfn0ppyOJnH8vl3tcqUeBv3rDESkPv6H/9prreDpZQy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6N8uLGAAAA3AAAAA8AAAAAAAAA&#10;AAAAAAAAoQIAAGRycy9kb3ducmV2LnhtbFBLBQYAAAAABAAEAPkAAACUAwAAAAA=&#10;">
                  <v:fill on="f" focussize="0,0"/>
                  <v:stroke weight="2pt" color="#000000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shape id="_x0000_s1026" o:spid="_x0000_s1026" o:spt="109" type="#_x0000_t109" style="position:absolute;left:0;top:27527;height:3240;width:8382;v-text-anchor:middle;" fillcolor="#DBE5F1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s+9cUA&#10;AADcAAAADwAAAGRycy9kb3ducmV2LnhtbESP0WrCQBRE3wv+w3IF3+pGhdSmrqIFIQ+VavQDLtnb&#10;JDZ7N+xuY/z7rlDo4zAzZ5jVZjCt6Mn5xrKC2TQBQVxa3XCl4HLePy9B+ICssbVMCu7kYbMePa0w&#10;0/bGJ+qLUIkIYZ+hgjqELpPSlzUZ9FPbEUfvyzqDIUpXSe3wFuGmlfMkSaXBhuNCjR2911R+Fz9G&#10;wafs7607vrp8d/k4FEt53efpVanJeNi+gQg0hP/wXzvXChYvKTz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uz71xQAAANwAAAAPAAAAAAAAAAAAAAAAAJgCAABkcnMv&#10;ZG93bnJldi54bWxQSwUGAAAAAAQABAD1AAAAigMAAAAA&#10;">
                  <v:fill on="t" focussize="0,0"/>
                  <v:stroke weight="2pt" color="#243F60" joinstyle="miter"/>
                  <v:imagedata o:title=""/>
                  <o:lock v:ext="edit" aspectratio="f"/>
                  <v:shadow on="t" color="#B6DDE8" offset="0pt,4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color w:val="000000"/>
                            <w:spacing w:val="30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  <w:spacing w:val="30"/>
                            <w:sz w:val="24"/>
                          </w:rPr>
                          <w:t>F=F+1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4095;top:30765;flip:x y;height:12192;width:7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RWJMcAAADcAAAADwAAAGRycy9kb3ducmV2LnhtbESPQWvCQBSE74X+h+UVvIhurFpj6ipF&#10;UIr2Eu2lt9fsMwlm34bdVdN/3y0IPQ4z8w2zWHWmEVdyvrasYDRMQBAXVtdcKvg8bgYpCB+QNTaW&#10;ScEPeVgtHx8WmGl745yuh1CKCGGfoYIqhDaT0hcVGfRD2xJH72SdwRClK6V2eItw08jnJHmRBmuO&#10;CxW2tK6oOB8uRsHX6WOabOdO57v+/Lu/z4uJSVOlek/d2yuIQF34D9/b71rBeDaDvzPxCM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NFYkxwAAANwAAAAPAAAAAAAA&#10;AAAAAAAAAKECAABkcnMvZG93bnJldi54bWxQSwUGAAAAAAQABAD5AAAAlQMAAAAA&#10;">
                  <v:fill on="f" focussize="0,0"/>
                  <v:stroke weight="2pt" color="#000000" joinstyle="round" endarrow="open"/>
                  <v:imagedata o:title=""/>
                  <o:lock v:ext="edit" aspectratio="f"/>
                  <v:shadow on="t" color="#000000" opacity="24903f" offset="0pt,1.5748031496063pt" origin="0f,32768f" matrix="65536f,0f,0f,65536f"/>
                </v:shape>
              </v:group>
            </w:pict>
          </mc:Fallback>
        </mc:AlternateContent>
      </w: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2．回收流程</w:t>
      </w:r>
    </w:p>
    <w:p>
      <w:pPr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131445</wp:posOffset>
                </wp:positionV>
                <wp:extent cx="6286500" cy="6172200"/>
                <wp:effectExtent l="12700" t="12700" r="25400" b="6350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6172200"/>
                          <a:chOff x="0" y="0"/>
                          <a:chExt cx="62865" cy="61722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0" y="0"/>
                            <a:ext cx="62865" cy="61722"/>
                            <a:chOff x="0" y="0"/>
                            <a:chExt cx="62865" cy="61722"/>
                          </a:xfrm>
                        </wpg:grpSpPr>
                        <wps:wsp>
                          <wps:cNvPr id="11" name="流程图: 可选过程 11"/>
                          <wps:cNvSpPr/>
                          <wps:spPr>
                            <a:xfrm>
                              <a:off x="23050" y="0"/>
                              <a:ext cx="11988" cy="3240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DBE5F1"/>
                            </a:solidFill>
                            <a:ln w="25400" cap="flat" cmpd="sng">
                              <a:solidFill>
                                <a:srgbClr val="243F6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50800" dir="5400000" algn="ctr" rotWithShape="0">
                                <a:srgbClr val="B6DDE8"/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宋体" w:hAnsi="宋体"/>
                                    <w:b/>
                                    <w:color w:val="000000"/>
                                  </w:rPr>
                                </w:pPr>
                                <w:r>
                                  <w:rPr>
                                    <w:rFonts w:hint="eastAsia" w:ascii="宋体" w:hAnsi="宋体"/>
                                    <w:b/>
                                    <w:color w:val="000000"/>
                                  </w:rPr>
                                  <w:t>开始</w:t>
                                </w:r>
                              </w:p>
                            </w:txbxContent>
                          </wps:txbx>
                          <wps:bodyPr anchor="ctr" upright="1"/>
                        </wps:wsp>
                        <wps:wsp>
                          <wps:cNvPr id="12" name="直接箭头连接符 12"/>
                          <wps:cNvCnPr/>
                          <wps:spPr>
                            <a:xfrm>
                              <a:off x="29527" y="3238"/>
                              <a:ext cx="0" cy="2477"/>
                            </a:xfrm>
                            <a:prstGeom prst="straightConnector1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  <a:effectLst>
                              <a:outerShdw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3" name="流程图: 数据 13"/>
                          <wps:cNvSpPr/>
                          <wps:spPr>
                            <a:xfrm>
                              <a:off x="11334" y="5715"/>
                              <a:ext cx="38952" cy="324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DBE5F1"/>
                            </a:solidFill>
                            <a:ln w="25400" cap="flat" cmpd="sng">
                              <a:solidFill>
                                <a:srgbClr val="243F6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50800" dir="5400000" algn="ctr" rotWithShape="0">
                                <a:srgbClr val="B6DDE8"/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b/>
                                    <w:color w:val="000000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0000"/>
                                  </w:rPr>
                                  <w:t>输入回收区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000000"/>
                                    <w:sz w:val="24"/>
                                  </w:rPr>
                                  <w:t>R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000000"/>
                                  </w:rPr>
                                  <w:t>的起址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000000"/>
                                    <w:sz w:val="24"/>
                                  </w:rPr>
                                  <w:t>loc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000000"/>
                                  </w:rPr>
                                  <w:t>和大小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000000"/>
                                    <w:sz w:val="24"/>
                                  </w:rPr>
                                  <w:t>Size</w:t>
                                </w:r>
                              </w:p>
                            </w:txbxContent>
                          </wps:txbx>
                          <wps:bodyPr anchor="ctr" upright="1"/>
                        </wps:wsp>
                        <wps:wsp>
                          <wps:cNvPr id="14" name="直接箭头连接符 14"/>
                          <wps:cNvCnPr/>
                          <wps:spPr>
                            <a:xfrm>
                              <a:off x="29622" y="9144"/>
                              <a:ext cx="0" cy="2476"/>
                            </a:xfrm>
                            <a:prstGeom prst="straightConnector1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  <a:effectLst>
                              <a:outerShdw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5" name="流程图: 过程 15"/>
                          <wps:cNvSpPr/>
                          <wps:spPr>
                            <a:xfrm>
                              <a:off x="25812" y="11525"/>
                              <a:ext cx="7811" cy="3238"/>
                            </a:xfrm>
                            <a:prstGeom prst="flowChartProcess">
                              <a:avLst/>
                            </a:prstGeom>
                            <a:solidFill>
                              <a:srgbClr val="DBE5F1"/>
                            </a:solidFill>
                            <a:ln w="25400" cap="flat" cmpd="sng">
                              <a:solidFill>
                                <a:srgbClr val="243F6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50800" dir="5400000" algn="ctr" rotWithShape="0">
                                <a:srgbClr val="B6DDE8"/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b/>
                                    <w:color w:val="00000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0000"/>
                                    <w:sz w:val="24"/>
                                  </w:rPr>
                                  <w:t>i=0</w:t>
                                </w:r>
                              </w:p>
                            </w:txbxContent>
                          </wps:txbx>
                          <wps:bodyPr anchor="ctr" upright="1"/>
                        </wps:wsp>
                        <wps:wsp>
                          <wps:cNvPr id="16" name="直接箭头连接符 16"/>
                          <wps:cNvCnPr/>
                          <wps:spPr>
                            <a:xfrm>
                              <a:off x="29527" y="14859"/>
                              <a:ext cx="0" cy="4095"/>
                            </a:xfrm>
                            <a:prstGeom prst="straightConnector1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  <a:effectLst>
                              <a:outerShdw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7" name="流程图: 决策 17"/>
                          <wps:cNvSpPr/>
                          <wps:spPr>
                            <a:xfrm>
                              <a:off x="17335" y="18954"/>
                              <a:ext cx="24479" cy="6668"/>
                            </a:xfrm>
                            <a:prstGeom prst="flowChartDecision">
                              <a:avLst/>
                            </a:prstGeom>
                            <a:solidFill>
                              <a:srgbClr val="DBE5F1"/>
                            </a:solidFill>
                            <a:ln w="25400" cap="flat" cmpd="sng">
                              <a:solidFill>
                                <a:srgbClr val="243F6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50800" dir="5400000" algn="ctr" rotWithShape="0">
                                <a:srgbClr val="B6DDE8"/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b/>
                                    <w:color w:val="000000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0000"/>
                                    <w:sz w:val="24"/>
                                  </w:rPr>
                                  <w:t>table[i].add&lt;loc</w:t>
                                </w:r>
                              </w:p>
                            </w:txbxContent>
                          </wps:txbx>
                          <wps:bodyPr anchor="ctr" upright="1"/>
                        </wps:wsp>
                        <wps:wsp>
                          <wps:cNvPr id="18" name="直接箭头连接符 18"/>
                          <wps:cNvCnPr/>
                          <wps:spPr>
                            <a:xfrm>
                              <a:off x="41814" y="22383"/>
                              <a:ext cx="5049" cy="0"/>
                            </a:xfrm>
                            <a:prstGeom prst="straightConnector1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>
                              <a:outerShdw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9" name="文本框 19"/>
                          <wps:cNvSpPr txBox="1"/>
                          <wps:spPr>
                            <a:xfrm>
                              <a:off x="42767" y="21526"/>
                              <a:ext cx="3429" cy="5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b/>
                                    <w:color w:val="000000"/>
                                    <w:sz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0000"/>
                                    <w:sz w:val="32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0" name="文本框 20"/>
                          <wps:cNvSpPr txBox="1"/>
                          <wps:spPr>
                            <a:xfrm>
                              <a:off x="29527" y="24860"/>
                              <a:ext cx="4477" cy="5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b/>
                                    <w:color w:val="000000"/>
                                    <w:sz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0000"/>
                                    <w:sz w:val="32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1" name="直接箭头连接符 21"/>
                          <wps:cNvCnPr/>
                          <wps:spPr>
                            <a:xfrm>
                              <a:off x="29527" y="25622"/>
                              <a:ext cx="0" cy="4096"/>
                            </a:xfrm>
                            <a:prstGeom prst="straightConnector1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  <a:effectLst>
                              <a:outerShdw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2" name="流程图: 过程 22"/>
                          <wps:cNvSpPr/>
                          <wps:spPr>
                            <a:xfrm>
                              <a:off x="18764" y="29908"/>
                              <a:ext cx="21634" cy="4858"/>
                            </a:xfrm>
                            <a:prstGeom prst="flowChartProcess">
                              <a:avLst/>
                            </a:prstGeom>
                            <a:solidFill>
                              <a:srgbClr val="DBE5F1"/>
                            </a:solidFill>
                            <a:ln w="25400" cap="flat" cmpd="sng">
                              <a:solidFill>
                                <a:srgbClr val="243F6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50800" dir="5400000" algn="ctr" rotWithShape="0">
                                <a:srgbClr val="B6DDE8"/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b/>
                                    <w:color w:val="00000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0000"/>
                                    <w:sz w:val="24"/>
                                  </w:rPr>
                                  <w:t>F1</w:t>
                                </w:r>
                                <w:r>
                                  <w:rPr>
                                    <w:rFonts w:hint="eastAsia" w:ascii="宋体" w:hAnsi="宋体"/>
                                    <w:b/>
                                    <w:color w:val="000000"/>
                                  </w:rPr>
                                  <w:t>即为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000000"/>
                                    <w:sz w:val="24"/>
                                  </w:rPr>
                                  <w:t>table[i]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b/>
                                    <w:color w:val="00000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0000"/>
                                    <w:sz w:val="24"/>
                                  </w:rPr>
                                  <w:t>F2</w:t>
                                </w:r>
                                <w:r>
                                  <w:rPr>
                                    <w:rFonts w:hint="eastAsia" w:ascii="宋体" w:hAnsi="宋体"/>
                                    <w:b/>
                                    <w:color w:val="000000"/>
                                  </w:rPr>
                                  <w:t>即为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000000"/>
                                    <w:sz w:val="24"/>
                                  </w:rPr>
                                  <w:t>table[i-1]</w:t>
                                </w:r>
                              </w:p>
                            </w:txbxContent>
                          </wps:txbx>
                          <wps:bodyPr anchor="ctr" upright="1"/>
                        </wps:wsp>
                        <wps:wsp>
                          <wps:cNvPr id="23" name="直接箭头连接符 23"/>
                          <wps:cNvCnPr/>
                          <wps:spPr>
                            <a:xfrm>
                              <a:off x="29337" y="34766"/>
                              <a:ext cx="0" cy="2857"/>
                            </a:xfrm>
                            <a:prstGeom prst="straightConnector1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  <a:effectLst>
                              <a:outerShdw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4" name="流程图: 决策 24"/>
                          <wps:cNvSpPr/>
                          <wps:spPr>
                            <a:xfrm>
                              <a:off x="5048" y="37719"/>
                              <a:ext cx="48673" cy="981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DBE5F1"/>
                            </a:solidFill>
                            <a:ln w="25400" cap="flat" cmpd="sng">
                              <a:solidFill>
                                <a:srgbClr val="243F6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50800" dir="5400000" algn="ctr" rotWithShape="0">
                                <a:srgbClr val="B6DDE8"/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b/>
                                    <w:color w:val="000000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0000"/>
                                    <w:sz w:val="24"/>
                                  </w:rPr>
                                  <w:t>分区R与F2上相邻，即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b/>
                                    <w:color w:val="00000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0000"/>
                                    <w:sz w:val="24"/>
                                  </w:rPr>
                                  <w:t>table[i-1].add+table[i-1].size==loc</w:t>
                                </w:r>
                              </w:p>
                            </w:txbxContent>
                          </wps:txbx>
                          <wps:bodyPr anchor="ctr" upright="1"/>
                        </wps:wsp>
                        <wps:wsp>
                          <wps:cNvPr id="25" name="流程图: 过程 25"/>
                          <wps:cNvSpPr/>
                          <wps:spPr>
                            <a:xfrm>
                              <a:off x="51911" y="52959"/>
                              <a:ext cx="10954" cy="8763"/>
                            </a:xfrm>
                            <a:prstGeom prst="flowChartProcess">
                              <a:avLst/>
                            </a:prstGeom>
                            <a:solidFill>
                              <a:srgbClr val="DBE5F1"/>
                            </a:solidFill>
                            <a:ln w="25400" cap="flat" cmpd="sng">
                              <a:solidFill>
                                <a:srgbClr val="243F6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50800" dir="5400000" algn="ctr" rotWithShape="0">
                                <a:srgbClr val="B6DDE8"/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b/>
                                    <w:color w:val="000000"/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0000"/>
                                    <w:sz w:val="44"/>
                                  </w:rPr>
                                  <w:t>块B</w:t>
                                </w:r>
                              </w:p>
                            </w:txbxContent>
                          </wps:txbx>
                          <wps:bodyPr anchor="ctr" upright="1"/>
                        </wps:wsp>
                        <wps:wsp>
                          <wps:cNvPr id="26" name="流程图: 过程 26"/>
                          <wps:cNvSpPr/>
                          <wps:spPr>
                            <a:xfrm>
                              <a:off x="43529" y="17526"/>
                              <a:ext cx="6763" cy="2571"/>
                            </a:xfrm>
                            <a:prstGeom prst="flowChartProcess">
                              <a:avLst/>
                            </a:prstGeom>
                            <a:solidFill>
                              <a:srgbClr val="DBE5F1"/>
                            </a:solidFill>
                            <a:ln w="25400" cap="flat" cmpd="sng">
                              <a:solidFill>
                                <a:srgbClr val="243F6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50800" dir="5400000" algn="ctr" rotWithShape="0">
                                <a:srgbClr val="B6DDE8"/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b/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0000"/>
                                    <w:sz w:val="22"/>
                                  </w:rPr>
                                  <w:t>i=i+1</w:t>
                                </w:r>
                              </w:p>
                            </w:txbxContent>
                          </wps:txbx>
                          <wps:bodyPr anchor="ctr" upright="1"/>
                        </wps:wsp>
                        <wps:wsp>
                          <wps:cNvPr id="27" name="直接箭头连接符 27"/>
                          <wps:cNvCnPr/>
                          <wps:spPr>
                            <a:xfrm flipH="1">
                              <a:off x="29527" y="15716"/>
                              <a:ext cx="17336" cy="0"/>
                            </a:xfrm>
                            <a:prstGeom prst="straightConnector1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  <a:effectLst>
                              <a:outerShdw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8" name="直接连接符 28"/>
                          <wps:cNvSpPr/>
                          <wps:spPr>
                            <a:xfrm>
                              <a:off x="46863" y="15716"/>
                              <a:ext cx="0" cy="1810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>
                              <a:outerShdw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wps:spPr>
                          <wps:bodyPr upright="1"/>
                        </wps:wsp>
                        <wps:wsp>
                          <wps:cNvPr id="29" name="直接箭头连接符 29"/>
                          <wps:cNvCnPr/>
                          <wps:spPr>
                            <a:xfrm flipH="1" flipV="1">
                              <a:off x="46863" y="20193"/>
                              <a:ext cx="0" cy="2279"/>
                            </a:xfrm>
                            <a:prstGeom prst="straightConnector1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  <a:effectLst>
                              <a:outerShdw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0" name="文本框 30"/>
                          <wps:cNvSpPr txBox="1"/>
                          <wps:spPr>
                            <a:xfrm>
                              <a:off x="53721" y="38957"/>
                              <a:ext cx="3429" cy="5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b/>
                                    <w:color w:val="000000"/>
                                    <w:sz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0000"/>
                                    <w:sz w:val="32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1" name="直接箭头连接符 31"/>
                          <wps:cNvCnPr/>
                          <wps:spPr>
                            <a:xfrm>
                              <a:off x="57435" y="42672"/>
                              <a:ext cx="0" cy="10001"/>
                            </a:xfrm>
                            <a:prstGeom prst="straightConnector1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  <a:effectLst>
                              <a:outerShdw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2" name="流程图: 过程 32"/>
                          <wps:cNvSpPr/>
                          <wps:spPr>
                            <a:xfrm>
                              <a:off x="0" y="52673"/>
                              <a:ext cx="11334" cy="8763"/>
                            </a:xfrm>
                            <a:prstGeom prst="flowChartProcess">
                              <a:avLst/>
                            </a:prstGeom>
                            <a:solidFill>
                              <a:srgbClr val="DBE5F1"/>
                            </a:solidFill>
                            <a:ln w="25400" cap="flat" cmpd="sng">
                              <a:solidFill>
                                <a:srgbClr val="243F6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  <a:effectLst>
                              <a:outerShdw dist="50800" dir="5400000" algn="ctr" rotWithShape="0">
                                <a:srgbClr val="B6DDE8"/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b/>
                                    <w:color w:val="000000"/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0000"/>
                                    <w:sz w:val="44"/>
                                  </w:rPr>
                                  <w:t>块A</w:t>
                                </w:r>
                              </w:p>
                            </w:txbxContent>
                          </wps:txbx>
                          <wps:bodyPr anchor="ctr" upright="1"/>
                        </wps:wsp>
                        <wps:wsp>
                          <wps:cNvPr id="33" name="文本框 33"/>
                          <wps:cNvSpPr txBox="1"/>
                          <wps:spPr>
                            <a:xfrm>
                              <a:off x="2762" y="38290"/>
                              <a:ext cx="3429" cy="5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b/>
                                    <w:color w:val="000000"/>
                                    <w:sz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0000"/>
                                    <w:sz w:val="32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5" name="直接箭头连接符 35"/>
                          <wps:cNvCnPr/>
                          <wps:spPr>
                            <a:xfrm>
                              <a:off x="2762" y="42672"/>
                              <a:ext cx="0" cy="10001"/>
                            </a:xfrm>
                            <a:prstGeom prst="straightConnector1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  <a:effectLst>
                              <a:outerShdw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6" name="直接箭头连接符 36"/>
                          <wps:cNvCnPr/>
                          <wps:spPr>
                            <a:xfrm>
                              <a:off x="2762" y="42672"/>
                              <a:ext cx="2286" cy="0"/>
                            </a:xfrm>
                            <a:prstGeom prst="straightConnector1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>
                              <a:outerShdw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wps:spPr>
                          <wps:bodyPr/>
                        </wps:wsp>
                      </wpg:grpSp>
                      <wps:wsp>
                        <wps:cNvPr id="38" name="直接箭头连接符 38"/>
                        <wps:cNvCnPr/>
                        <wps:spPr>
                          <a:xfrm>
                            <a:off x="53721" y="42672"/>
                            <a:ext cx="3619" cy="0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75pt;margin-top:10.35pt;height:486pt;width:495pt;z-index:251675648;mso-width-relative:page;mso-height-relative:page;" coordsize="62865,61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">
                <o:lock v:ext="edit" aspectratio="f"/>
                <v:group id="_x0000_s1026" o:spid="_x0000_s1026" o:spt="203" style="position:absolute;left:0;top:0;height:61722;width:62865;" coordsize="62865,617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o:lock v:ext="edit" aspectratio="f"/>
                  <v:shape id="_x0000_s1026" o:spid="_x0000_s1026" o:spt="176" type="#_x0000_t176" style="position:absolute;left:23050;top:0;height:3240;width:11988;v-text-anchor:middle;" fillcolor="#DBE5F1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q1b4A&#10;AADaAAAADwAAAGRycy9kb3ducmV2LnhtbERPzYrCMBC+L/gOYQQvi6Z6UKlGEVHw4oKtDzA0Y1ts&#10;JqWJtfXpjbDgafj4fme97UwlWmpcaVnBdBKBIM6sLjlXcE2P4yUI55E1VpZJQU8OtpvBzxpjbZ98&#10;oTbxuQgh7GJUUHhfx1K6rCCDbmJr4sDdbGPQB9jkUjf4DOGmkrMomkuDJYeGAmvaF5Tdk4dRYBbz&#10;ve7z5NBe0/RF/fLvcq5/lRoNu90KhKfOf8X/7pMO8+HzyufK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jVqtW+AAAA2gAAAA8AAAAAAAAAAAAAAAAAmAIAAGRycy9kb3ducmV2&#10;LnhtbFBLBQYAAAAABAAEAPUAAACDAwAAAAA=&#10;">
                    <v:fill on="t" focussize="0,0"/>
                    <v:stroke weight="2pt" color="#243F60" joinstyle="miter"/>
                    <v:imagedata o:title=""/>
                    <o:lock v:ext="edit" aspectratio="f"/>
                    <v:shadow on="t" color="#B6DDE8" offset="0pt,4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ascii="宋体" w:hAnsi="宋体"/>
                              <w:b/>
                              <w:color w:val="000000"/>
                            </w:rPr>
                          </w:pPr>
                          <w:r>
                            <w:rPr>
                              <w:rFonts w:hint="eastAsia" w:ascii="宋体" w:hAnsi="宋体"/>
                              <w:b/>
                              <w:color w:val="000000"/>
                            </w:rPr>
                            <w:t>开始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29527;top:3238;height:2477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8kE8IAAADaAAAADwAAAGRycy9kb3ducmV2LnhtbESPzWrDMBCE74G+g9hCb7GcHExwrYQQ&#10;Uur2lp/i6yJtbTfWyliq7b59VSjkOMzMN0yxm20nRhp861jBKklBEGtnWq4VXC8vyw0IH5ANdo5J&#10;wQ952G0fFgXmxk18ovEcahEh7HNU0ITQ51J63ZBFn7ieOHqfbrAYohxqaQacItx2cp2mmbTYclxo&#10;sKdDQ/p2/rYKsCr1163MXnXV7cs3PeLx8PGu1NPjvH8GEWgO9/B/uzQK1vB3Jd4A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z8kE8IAAADaAAAADwAAAAAAAAAAAAAA&#10;AAChAgAAZHJzL2Rvd25yZXYueG1sUEsFBgAAAAAEAAQA+QAAAJADAAAAAA==&#10;">
                    <v:fill on="f" focussize="0,0"/>
                    <v:stroke weight="2pt" color="#000000" joinstyle="round" endarrow="open"/>
                    <v:imagedata o:title=""/>
                    <o:lock v:ext="edit" aspectratio="f"/>
                    <v:shadow on="t" color="#000000" opacity="24903f" offset="0pt,1.5748031496063pt" origin="0f,32768f" matrix="65536f,0f,0f,65536f"/>
                  </v:shape>
                  <v:shape id="_x0000_s1026" o:spid="_x0000_s1026" o:spt="111" type="#_x0000_t111" style="position:absolute;left:11334;top:5715;height:3240;width:38952;v-text-anchor:middle;" fillcolor="#DBE5F1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HiJ74A&#10;AADaAAAADwAAAGRycy9kb3ducmV2LnhtbESPzQrCMBCE74LvEFbwpqkiKtUoIggF8eDPA6zN2lab&#10;TW2i1rc3guBxmPlmmPmyMaV4Uu0KywoG/QgEcWp1wZmC03HTm4JwHlljaZkUvMnBctFuzTHW9sV7&#10;eh58JkIJuxgV5N5XsZQuzcmg69uKOHgXWxv0QdaZ1DW+Qrkp5TCKxtJgwWEhx4rWOaW3w8MoGA23&#10;fN/tmynf15fz++rOCScTpbqdZjUD4anx//CPTnTg4Hsl3AC5+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/B4ie+AAAA2gAAAA8AAAAAAAAAAAAAAAAAmAIAAGRycy9kb3ducmV2&#10;LnhtbFBLBQYAAAAABAAEAPUAAACDAwAAAAA=&#10;">
                    <v:fill on="t" focussize="0,0"/>
                    <v:stroke weight="2pt" color="#243F60" joinstyle="miter"/>
                    <v:imagedata o:title=""/>
                    <o:lock v:ext="edit" aspectratio="f"/>
                    <v:shadow on="t" color="#B6DDE8" offset="0pt,4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b/>
                              <w:color w:val="00000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0000"/>
                            </w:rPr>
                            <w:t>输入回收区</w:t>
                          </w:r>
                          <w:r>
                            <w:rPr>
                              <w:rFonts w:hint="eastAsia"/>
                              <w:b/>
                              <w:color w:val="000000"/>
                              <w:sz w:val="24"/>
                            </w:rPr>
                            <w:t>R</w:t>
                          </w:r>
                          <w:r>
                            <w:rPr>
                              <w:rFonts w:hint="eastAsia"/>
                              <w:b/>
                              <w:color w:val="000000"/>
                            </w:rPr>
                            <w:t>的起址</w:t>
                          </w:r>
                          <w:r>
                            <w:rPr>
                              <w:rFonts w:hint="eastAsia"/>
                              <w:b/>
                              <w:color w:val="000000"/>
                              <w:sz w:val="24"/>
                            </w:rPr>
                            <w:t>loc</w:t>
                          </w:r>
                          <w:r>
                            <w:rPr>
                              <w:rFonts w:hint="eastAsia"/>
                              <w:b/>
                              <w:color w:val="000000"/>
                            </w:rPr>
                            <w:t>和大小</w:t>
                          </w:r>
                          <w:r>
                            <w:rPr>
                              <w:rFonts w:hint="eastAsia"/>
                              <w:b/>
                              <w:color w:val="000000"/>
                              <w:sz w:val="24"/>
                            </w:rPr>
                            <w:t>Size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29622;top:9144;height:2476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a8Z8EAAADaAAAADwAAAGRycy9kb3ducmV2LnhtbESPQYvCMBSE78L+h/AWvGmqoEjXKCK7&#10;WL2pu3h9JG/bavNSmljrvzeC4HGYmW+Y+bKzlWip8aVjBaNhAoJYO1NyruD3+DOYgfAB2WDlmBTc&#10;ycNy8dGbY2rcjffUHkIuIoR9igqKEOpUSq8LsuiHriaO3r9rLIYom1yaBm8Rbis5TpKptFhyXCiw&#10;pnVB+nK4WgV4yvT5kk03+lStsq1u8Xv9t1Oq/9mtvkAE6sI7/GpnRsEEnlfiDZ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1rxnwQAAANoAAAAPAAAAAAAAAAAAAAAA&#10;AKECAABkcnMvZG93bnJldi54bWxQSwUGAAAAAAQABAD5AAAAjwMAAAAA&#10;">
                    <v:fill on="f" focussize="0,0"/>
                    <v:stroke weight="2pt" color="#000000" joinstyle="round" endarrow="open"/>
                    <v:imagedata o:title=""/>
                    <o:lock v:ext="edit" aspectratio="f"/>
                    <v:shadow on="t" color="#000000" opacity="24903f" offset="0pt,1.5748031496063pt" origin="0f,32768f" matrix="65536f,0f,0f,65536f"/>
                  </v:shape>
                  <v:shape id="_x0000_s1026" o:spid="_x0000_s1026" o:spt="109" type="#_x0000_t109" style="position:absolute;left:25812;top:11525;height:3238;width:7811;v-text-anchor:middle;" fillcolor="#DBE5F1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tS8cIA&#10;AADaAAAADwAAAGRycy9kb3ducmV2LnhtbESPQWvCQBSE7wX/w/IEb3Wjh2Cjq6gg5FCxjf6AR/aZ&#10;RLNvw+42xn/vFgo9DjPzDbPaDKYVPTnfWFYwmyYgiEurG64UXM6H9wUIH5A1tpZJwZM8bNajtxVm&#10;2j74m/oiVCJC2GeooA6hy6T0ZU0G/dR2xNG7WmcwROkqqR0+Ity0cp4kqTTYcFyosaN9TeW9+DEK&#10;TrJ/tu7rw+W7y+exWMjbIU9vSk3Gw3YJItAQ/sN/7VwrSOH3SrwB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a1LxwgAAANoAAAAPAAAAAAAAAAAAAAAAAJgCAABkcnMvZG93&#10;bnJldi54bWxQSwUGAAAAAAQABAD1AAAAhwMAAAAA&#10;">
                    <v:fill on="t" focussize="0,0"/>
                    <v:stroke weight="2pt" color="#243F60" joinstyle="miter"/>
                    <v:imagedata o:title=""/>
                    <o:lock v:ext="edit" aspectratio="f"/>
                    <v:shadow on="t" color="#B6DDE8" offset="0pt,4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b/>
                              <w:color w:val="00000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0000"/>
                              <w:sz w:val="24"/>
                            </w:rPr>
                            <w:t>i=0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29527;top:14859;height:4095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iHi8MAAADaAAAADwAAAGRycy9kb3ducmV2LnhtbESPzWrDMBCE74W8g9hAb42cHtLiRAnB&#10;JNTtrfkh10Xa2I6llbFUx337qlDocZiZb5jVZnRWDNSHxrOC+SwDQay9abhScDrun15BhIhs0Hom&#10;Bd8UYLOePKwwN/7OnzQcYiUShEOOCuoYu1zKoGtyGGa+I07e1fcOY5J9JU2P9wR3Vj5n2UI6bDgt&#10;1NhRUZNuD19OAV5KfWvLxZu+2G35rgfcFecPpR6n43YJItIY/8N/7dIoeIHfK+kG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Ih4vDAAAA2gAAAA8AAAAAAAAAAAAA&#10;AAAAoQIAAGRycy9kb3ducmV2LnhtbFBLBQYAAAAABAAEAPkAAACRAwAAAAA=&#10;">
                    <v:fill on="f" focussize="0,0"/>
                    <v:stroke weight="2pt" color="#000000" joinstyle="round" endarrow="open"/>
                    <v:imagedata o:title=""/>
                    <o:lock v:ext="edit" aspectratio="f"/>
                    <v:shadow on="t" color="#000000" opacity="24903f" offset="0pt,1.5748031496063pt" origin="0f,32768f" matrix="65536f,0f,0f,65536f"/>
                  </v:shape>
                  <v:shape id="_x0000_s1026" o:spid="_x0000_s1026" o:spt="110" type="#_x0000_t110" style="position:absolute;left:17335;top:18954;height:6668;width:24479;v-text-anchor:middle;" fillcolor="#DBE5F1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QxMAA&#10;AADaAAAADwAAAGRycy9kb3ducmV2LnhtbERPy2rCQBTdF/yH4Ra6aya1KJJmFGkpZKX4gG4vmWsS&#10;zNwZM9Mk+vXOQnB5OO98NZpW9NT5xrKCjyQFQVxa3XCl4Hj4fV+A8AFZY2uZFFzJw2o5eckx03bg&#10;HfX7UIkYwj5DBXUILpPSlzUZ9Il1xJE72c5giLCrpO5wiOGmldM0nUuDDceGGh1911Se9/9GwfTi&#10;dPm5+XPFbnsbZh71z3kblHp7HddfIAKN4Sl+uAutIG6NV+INkM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WQxMAAAADaAAAADwAAAAAAAAAAAAAAAACYAgAAZHJzL2Rvd25y&#10;ZXYueG1sUEsFBgAAAAAEAAQA9QAAAIUDAAAAAA==&#10;">
                    <v:fill on="t" focussize="0,0"/>
                    <v:stroke weight="2pt" color="#243F60" joinstyle="miter"/>
                    <v:imagedata o:title=""/>
                    <o:lock v:ext="edit" aspectratio="f"/>
                    <v:shadow on="t" color="#B6DDE8" offset="0pt,4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b/>
                              <w:color w:val="00000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0000"/>
                              <w:sz w:val="24"/>
                            </w:rPr>
                            <w:t>table[i].add&lt;loc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41814;top:22383;height:0;width:5049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DEYcQAAADaAAAADwAAAGRycy9kb3ducmV2LnhtbESPS4sCMRCE78L+h9ALexHNuLCi40QR&#10;QXDBg0+8NpN2Hk46wySro79+Iwgei6r6ikpmranElRpXWFYw6EcgiFOrC84UHPbL3giE88gaK8uk&#10;4E4OZtOPToKxtjfe0nXnMxEg7GJUkHtfx1K6NCeDrm9r4uCdbWPQB9lkUjd4C3BTye8oGkqDBYeF&#10;HGta5JRedn9GweN4XpXlaPPz+LXRaVF314fuMlXq67OdT0B4av07/GqvtIIxPK+EGyC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YMRhxAAAANoAAAAPAAAAAAAAAAAA&#10;AAAAAKECAABkcnMvZG93bnJldi54bWxQSwUGAAAAAAQABAD5AAAAkgMAAAAA&#10;">
                    <v:fill on="f" focussize="0,0"/>
                    <v:stroke weight="2pt" color="#000000" joinstyle="round"/>
                    <v:imagedata o:title=""/>
                    <o:lock v:ext="edit" aspectratio="f"/>
                    <v:shadow on="t" color="#000000" opacity="24903f" offset="0pt,1.5748031496063pt" origin="0f,32768f" matrix="65536f,0f,0f,65536f"/>
                  </v:shape>
                  <v:shape id="_x0000_s1026" o:spid="_x0000_s1026" o:spt="202" type="#_x0000_t202" style="position:absolute;left:42767;top:21526;height:5080;width:342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b/>
                              <w:color w:val="000000"/>
                              <w:sz w:val="32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0000"/>
                              <w:sz w:val="32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9527;top:24860;height:5080;width:447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b/>
                              <w:color w:val="000000"/>
                              <w:sz w:val="32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0000"/>
                              <w:sz w:val="32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29527;top:25622;height:4096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200b8AAADbAAAADwAAAGRycy9kb3ducmV2LnhtbERPTYvCMBC9L/gfwgje1lQPslSjiChW&#10;b+sqXodkbKvNpDSx1n9vBGFv83ifM1t0thItNb50rGA0TEAQa2dKzhUc/zbfPyB8QDZYOSYFT/Kw&#10;mPe+Zpga9+Bfag8hFzGEfYoKihDqVEqvC7Loh64mjtzFNRZDhE0uTYOPGG4rOU6SibRYcmwosKZV&#10;Qfp2uFsFeM709ZZNtvpcLbOdbnG9Ou2VGvS75RREoC78iz/uzMT5Y3j/Eg+Q8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9200b8AAADbAAAADwAAAAAAAAAAAAAAAACh&#10;AgAAZHJzL2Rvd25yZXYueG1sUEsFBgAAAAAEAAQA+QAAAI0DAAAAAA==&#10;">
                    <v:fill on="f" focussize="0,0"/>
                    <v:stroke weight="2pt" color="#000000" joinstyle="round" endarrow="open"/>
                    <v:imagedata o:title=""/>
                    <o:lock v:ext="edit" aspectratio="f"/>
                    <v:shadow on="t" color="#000000" opacity="24903f" offset="0pt,1.5748031496063pt" origin="0f,32768f" matrix="65536f,0f,0f,65536f"/>
                  </v:shape>
                  <v:shape id="_x0000_s1026" o:spid="_x0000_s1026" o:spt="109" type="#_x0000_t109" style="position:absolute;left:18764;top:29908;height:4858;width:21634;v-text-anchor:middle;" fillcolor="#DBE5F1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/8icEA&#10;AADbAAAADwAAAGRycy9kb3ducmV2LnhtbERPzYrCMBC+L/gOYQRva6qCaNcoKgg9uLh2fYChmW3r&#10;NpOSxFrf3iwIe5uP73dWm940oiPna8sKJuMEBHFhdc2lgsv34X0BwgdkjY1lUvAgD5v14G2FqbZ3&#10;PlOXh1LEEPYpKqhCaFMpfVGRQT+2LXHkfqwzGCJ0pdQO7zHcNHKaJHNpsObYUGFL+4qK3/xmFJxk&#10;92jc19Jlu8vxM1/I6yGbX5UaDfvtB4hAffgXv9yZjvNn8PdLPE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v/InBAAAA2wAAAA8AAAAAAAAAAAAAAAAAmAIAAGRycy9kb3du&#10;cmV2LnhtbFBLBQYAAAAABAAEAPUAAACGAwAAAAA=&#10;">
                    <v:fill on="t" focussize="0,0"/>
                    <v:stroke weight="2pt" color="#243F60" joinstyle="miter"/>
                    <v:imagedata o:title=""/>
                    <o:lock v:ext="edit" aspectratio="f"/>
                    <v:shadow on="t" color="#B6DDE8" offset="0pt,4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b/>
                              <w:color w:val="00000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0000"/>
                              <w:sz w:val="24"/>
                            </w:rPr>
                            <w:t>F1</w:t>
                          </w:r>
                          <w:r>
                            <w:rPr>
                              <w:rFonts w:hint="eastAsia" w:ascii="宋体" w:hAnsi="宋体"/>
                              <w:b/>
                              <w:color w:val="000000"/>
                            </w:rPr>
                            <w:t>即为</w:t>
                          </w:r>
                          <w:r>
                            <w:rPr>
                              <w:rFonts w:hint="eastAsia"/>
                              <w:b/>
                              <w:color w:val="000000"/>
                              <w:sz w:val="24"/>
                            </w:rPr>
                            <w:t>table[i]</w:t>
                          </w:r>
                        </w:p>
                        <w:p>
                          <w:pPr>
                            <w:jc w:val="center"/>
                            <w:rPr>
                              <w:b/>
                              <w:color w:val="00000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0000"/>
                              <w:sz w:val="24"/>
                            </w:rPr>
                            <w:t>F2</w:t>
                          </w:r>
                          <w:r>
                            <w:rPr>
                              <w:rFonts w:hint="eastAsia" w:ascii="宋体" w:hAnsi="宋体"/>
                              <w:b/>
                              <w:color w:val="000000"/>
                            </w:rPr>
                            <w:t>即为</w:t>
                          </w:r>
                          <w:r>
                            <w:rPr>
                              <w:rFonts w:hint="eastAsia"/>
                              <w:b/>
                              <w:color w:val="000000"/>
                              <w:sz w:val="24"/>
                            </w:rPr>
                            <w:t>table[i-1]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29337;top:34766;height:2857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spb8AAADbAAAADwAAAGRycy9kb3ducmV2LnhtbERPTYvCMBC9C/sfwix401RBka5RRHax&#10;elN38Toks221mZQm1vrvjSB4m8f7nPmys5VoqfGlYwWjYQKCWDtTcq7g9/gzmIHwAdlg5ZgU3MnD&#10;cvHRm2Nq3I331B5CLmII+xQVFCHUqZReF2TRD11NHLl/11gMETa5NA3eYrit5DhJptJiybGhwJrW&#10;BenL4WoV4CnT50s23ehTtcq2usXv9d9Oqf5nt/oCEagLb/HLnZk4fwL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DQspb8AAADbAAAADwAAAAAAAAAAAAAAAACh&#10;AgAAZHJzL2Rvd25yZXYueG1sUEsFBgAAAAAEAAQA+QAAAI0DAAAAAA==&#10;">
                    <v:fill on="f" focussize="0,0"/>
                    <v:stroke weight="2pt" color="#000000" joinstyle="round" endarrow="open"/>
                    <v:imagedata o:title=""/>
                    <o:lock v:ext="edit" aspectratio="f"/>
                    <v:shadow on="t" color="#000000" opacity="24903f" offset="0pt,1.5748031496063pt" origin="0f,32768f" matrix="65536f,0f,0f,65536f"/>
                  </v:shape>
                  <v:shape id="_x0000_s1026" o:spid="_x0000_s1026" o:spt="110" type="#_x0000_t110" style="position:absolute;left:5048;top:37719;height:9810;width:48673;v-text-anchor:middle;" fillcolor="#DBE5F1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6Ffb8A&#10;AADbAAAADwAAAGRycy9kb3ducmV2LnhtbERPS4vCMBC+C/6HMII3TVUUqUaRXQRPig/wOjRjW2wm&#10;sYm27q/fCAt7m4/vOct1ayrxotqXlhWMhgkI4szqknMFl/N2MAfhA7LGyjIpeJOH9arbWWKqbcNH&#10;ep1CLmII+xQVFCG4VEqfFWTQD60jjtzN1gZDhHUudY1NDDeVHCfJTBosOTYU6OiroOx+ehoF44fT&#10;2WR/dbvj4aeZetTf90NQqt9rNwsQgdrwL/5z73ScP4PPL/EA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foV9vwAAANsAAAAPAAAAAAAAAAAAAAAAAJgCAABkcnMvZG93bnJl&#10;di54bWxQSwUGAAAAAAQABAD1AAAAhAMAAAAA&#10;">
                    <v:fill on="t" focussize="0,0"/>
                    <v:stroke weight="2pt" color="#243F60" joinstyle="miter"/>
                    <v:imagedata o:title=""/>
                    <o:lock v:ext="edit" aspectratio="f"/>
                    <v:shadow on="t" color="#B6DDE8" offset="0pt,4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b/>
                              <w:color w:val="00000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0000"/>
                              <w:sz w:val="24"/>
                            </w:rPr>
                            <w:t>分区R与F2上相邻，即</w:t>
                          </w:r>
                        </w:p>
                        <w:p>
                          <w:pPr>
                            <w:jc w:val="center"/>
                            <w:rPr>
                              <w:b/>
                              <w:color w:val="00000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0000"/>
                              <w:sz w:val="24"/>
                            </w:rPr>
                            <w:t>table[i-1].add+table[i-1].size==loc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51911;top:52959;height:8763;width:10954;v-text-anchor:middle;" fillcolor="#DBE5F1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GoQ8EA&#10;AADbAAAADwAAAGRycy9kb3ducmV2LnhtbERPzWrCQBC+F3yHZYTe6sYcgk1dQxWEHFqq0QcYstMk&#10;NjsbdteYvH33UOjx4/vfFpPpxUjOd5YVrFcJCOLa6o4bBdfL8WUDwgdkjb1lUjCTh2K3eNpiru2D&#10;zzRWoRExhH2OCtoQhlxKX7dk0K/sQBy5b+sMhghdI7XDRww3vUyTJJMGO44NLQ50aKn+qe5GwZcc&#10;596dXl25v358Vht5O5bZTann5fT+BiLQFP7Ff+5SK0jj+vgl/gC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RqEPBAAAA2wAAAA8AAAAAAAAAAAAAAAAAmAIAAGRycy9kb3du&#10;cmV2LnhtbFBLBQYAAAAABAAEAPUAAACGAwAAAAA=&#10;">
                    <v:fill on="t" focussize="0,0"/>
                    <v:stroke weight="2pt" color="#243F60" joinstyle="miter"/>
                    <v:imagedata o:title=""/>
                    <o:lock v:ext="edit" aspectratio="f"/>
                    <v:shadow on="t" color="#B6DDE8" offset="0pt,4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b/>
                              <w:color w:val="000000"/>
                              <w:sz w:val="36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0000"/>
                              <w:sz w:val="44"/>
                            </w:rPr>
                            <w:t>块B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43529;top:17526;height:2571;width:6763;v-text-anchor:middle;" fillcolor="#DBE5F1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T6isIA&#10;AADbAAAADwAAAGRycy9kb3ducmV2LnhtbERPzWrCQBC+C32HZQq96aYerKZupC0IObSoaR5gyE7z&#10;0+xs2F1jfPtuQfA2H9/vbHeT6cVIzreWFTwvEhDEldUt1wrK7/18DcIHZI29ZVJwJQ+77GG2xVTb&#10;C59oLEItYgj7FBU0IQyplL5qyKBf2IE4cj/WGQwRulpqh5cYbnq5TJKVNNhybGhwoI+Gqt/ibBQc&#10;5Hjt3XHj8vfy86tYy26frzqlnh6nt1cQgaZwF9/cuY7zX+D/l3i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VPqKwgAAANsAAAAPAAAAAAAAAAAAAAAAAJgCAABkcnMvZG93&#10;bnJldi54bWxQSwUGAAAAAAQABAD1AAAAhwMAAAAA&#10;">
                    <v:fill on="t" focussize="0,0"/>
                    <v:stroke weight="2pt" color="#243F60" joinstyle="miter"/>
                    <v:imagedata o:title=""/>
                    <o:lock v:ext="edit" aspectratio="f"/>
                    <v:shadow on="t" color="#B6DDE8" offset="0pt,4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b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0000"/>
                              <w:sz w:val="22"/>
                            </w:rPr>
                            <w:t>i=i+1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29527;top:15716;flip:x;height:0;width:17336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XGXsYAAADbAAAADwAAAGRycy9kb3ducmV2LnhtbESPS2vDMBCE74X8B7GBXkIix4dSnCgm&#10;D0p76IMmgVwXay2bWCvHUmPn31eFQI/DzHzDLPPBNuJKna8dK5jPEhDEhdM1GwXHw8v0GYQPyBob&#10;x6TgRh7y1ehhiZl2PX/TdR+MiBD2GSqoQmgzKX1RkUU/cy1x9ErXWQxRdkbqDvsIt41Mk+RJWqw5&#10;LlTY0rai4rz/sQrMa78ut3Y3/3o3p8/JDS8fG3lR6nE8rBcgAg3hP3xvv2kFaQp/X+IP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Fxl7GAAAA2wAAAA8AAAAAAAAA&#10;AAAAAAAAoQIAAGRycy9kb3ducmV2LnhtbFBLBQYAAAAABAAEAPkAAACUAwAAAAA=&#10;">
                    <v:fill on="f" focussize="0,0"/>
                    <v:stroke weight="2pt" color="#000000" joinstyle="round" endarrow="open"/>
                    <v:imagedata o:title=""/>
                    <o:lock v:ext="edit" aspectratio="f"/>
                    <v:shadow on="t" color="#000000" opacity="24903f" offset="0pt,1.5748031496063pt" origin="0f,32768f" matrix="65536f,0f,0f,65536f"/>
                  </v:shape>
                  <v:line id="_x0000_s1026" o:spid="_x0000_s1026" o:spt="20" style="position:absolute;left:46863;top:15716;height:1810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1a1cQAAADbAAAADwAAAGRycy9kb3ducmV2LnhtbESP0WoCMRRE3wv+Q7iCb5p1odZujSKC&#10;RUvBuu0H3G5ud0M3N0sSdf17UxD6OMzMGWax6m0rzuSDcaxgOslAEFdOG64VfH1ux3MQISJrbB2T&#10;gisFWC0HDwsstLvwkc5lrEWCcChQQRNjV0gZqoYshonriJP347zFmKSvpfZ4SXDbyjzLZtKi4bTQ&#10;YEebhqrf8mQVmO9j+5bv9gdvyufpPD6+vm8+cqVGw379AiJSH//D9/ZOK8if4O9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/VrVxAAAANsAAAAPAAAAAAAAAAAA&#10;AAAAAKECAABkcnMvZG93bnJldi54bWxQSwUGAAAAAAQABAD5AAAAkgMAAAAA&#10;">
                    <v:fill on="f" focussize="0,0"/>
                    <v:stroke weight="2pt" color="#000000" joinstyle="round"/>
                    <v:imagedata o:title=""/>
                    <o:lock v:ext="edit" aspectratio="f"/>
                    <v:shadow on="t" color="#000000" opacity="24903f" offset="0pt,1.5748031496063pt" origin="0f,32768f" matrix="65536f,0f,0f,65536f"/>
                  </v:line>
                  <v:shape id="_x0000_s1026" o:spid="_x0000_s1026" o:spt="32" type="#_x0000_t32" style="position:absolute;left:46863;top:20193;flip:x y;height:2279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hBuMQAAADaAAAADwAAAGRycy9kb3ducmV2LnhtbESPQWvCQBSE7wX/w/KEXkQ3apUYXUWE&#10;FqleYnvp7TX7TILZt2F3q/Hfu4VCj8PMfMOsNp1pxJWcry0rGI8SEMSF1TWXCj4/XocpCB+QNTaW&#10;ScGdPGzWvacVZtreOKfrKZQiQthnqKAKoc2k9EVFBv3ItsTRO1tnMETpSqkd3iLcNHKSJHNpsOa4&#10;UGFLu4qKy+nHKPg6H2fJ28Lp/H2w+B4c8uLFpKlSz/1uuwQRqAv/4b/2XiuYwu+Ve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KEG4xAAAANoAAAAPAAAAAAAAAAAA&#10;AAAAAKECAABkcnMvZG93bnJldi54bWxQSwUGAAAAAAQABAD5AAAAkgMAAAAA&#10;">
                    <v:fill on="f" focussize="0,0"/>
                    <v:stroke weight="2pt" color="#000000" joinstyle="round" endarrow="open"/>
                    <v:imagedata o:title=""/>
                    <o:lock v:ext="edit" aspectratio="f"/>
                    <v:shadow on="t" color="#000000" opacity="24903f" offset="0pt,1.5748031496063pt" origin="0f,32768f" matrix="65536f,0f,0f,65536f"/>
                  </v:shape>
                  <v:shape id="_x0000_s1026" o:spid="_x0000_s1026" o:spt="202" type="#_x0000_t202" style="position:absolute;left:53721;top:38957;height:5080;width:342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b/>
                              <w:color w:val="000000"/>
                              <w:sz w:val="32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0000"/>
                              <w:sz w:val="32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57435;top:42672;height:10001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p2xsMAAADbAAAADwAAAGRycy9kb3ducmV2LnhtbESPQWvCQBSE74X+h+UVvNWNLQRJsxGR&#10;lsbeTFu8PnafSTT7NmS3Mf57tyB4HGbmGyZfTbYTIw2+daxgMU9AEGtnWq4V/Hx/PC9B+IBssHNM&#10;Ci7kYVU8PuSYGXfmHY1VqEWEsM9QQRNCn0npdUMW/dz1xNE7uMFiiHKopRnwHOG2ky9JkkqLLceF&#10;BnvaNKRP1Z9VgPtSH09l+qn33brc6hHfN79fSs2epvUbiEBTuIdv7dIoeF3A/5f4A2R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6dsbDAAAA2wAAAA8AAAAAAAAAAAAA&#10;AAAAoQIAAGRycy9kb3ducmV2LnhtbFBLBQYAAAAABAAEAPkAAACRAwAAAAA=&#10;">
                    <v:fill on="f" focussize="0,0"/>
                    <v:stroke weight="2pt" color="#000000" joinstyle="round" endarrow="open"/>
                    <v:imagedata o:title=""/>
                    <o:lock v:ext="edit" aspectratio="f"/>
                    <v:shadow on="t" color="#000000" opacity="24903f" offset="0pt,1.5748031496063pt" origin="0f,32768f" matrix="65536f,0f,0f,65536f"/>
                  </v:shape>
                  <v:shape id="_x0000_s1026" o:spid="_x0000_s1026" o:spt="109" type="#_x0000_t109" style="position:absolute;left:0;top:52673;height:8763;width:11334;v-text-anchor:middle;" fillcolor="#DBE5F1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9P5sMA&#10;AADcAAAADwAAAGRycy9kb3ducmV2LnhtbESPQYvCMBSE7wv+h/AEb2uqB9GuUVQQelDW7foDHs2z&#10;rTYvJYm1/nuzIOxxmJlvmOW6N43oyPnasoLJOAFBXFhdc6ng/Lv/nIPwAVljY5kUPMnDejX4WGKq&#10;7YN/qMtDKSKEfYoKqhDaVEpfVGTQj21LHL2LdQZDlK6U2uEjwk0jp0kykwZrjgsVtrSrqLjld6Pg&#10;W3bPxp0WLtueD8d8Lq/7bHZVajTsN18gAvXhP/xuZ1rBdDGBvzPxCM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79P5sMAAADcAAAADwAAAAAAAAAAAAAAAACYAgAAZHJzL2Rv&#10;d25yZXYueG1sUEsFBgAAAAAEAAQA9QAAAIgDAAAAAA==&#10;">
                    <v:fill on="t" focussize="0,0"/>
                    <v:stroke weight="2pt" color="#243F60" joinstyle="miter"/>
                    <v:imagedata o:title=""/>
                    <o:lock v:ext="edit" aspectratio="f"/>
                    <v:shadow on="t" color="#B6DDE8" offset="0pt,4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b/>
                              <w:color w:val="000000"/>
                              <w:sz w:val="36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0000"/>
                              <w:sz w:val="44"/>
                            </w:rPr>
                            <w:t>块A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762;top:38290;height:5080;width:342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b/>
                              <w:color w:val="000000"/>
                              <w:sz w:val="32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0000"/>
                              <w:sz w:val="32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2762;top:42672;height:10001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rzAsQAAADcAAAADwAAAGRycy9kb3ducmV2LnhtbESPQWvCQBSE70L/w/IKvZmNUsRGN0Gk&#10;pak3bYvXx+4ziWbfhuw2pv/eLRQ8DjPzDbMuRtuKgXrfOFYwS1IQxNqZhisFX59v0yUIH5ANto5J&#10;wS95KPKHyRoz4668p+EQKhEh7DNUUIfQZVJ6XZNFn7iOOHon11sMUfaVND1eI9y2cp6mC2mx4bhQ&#10;Y0fbmvTl8GMV4LHU50u5eNfHdlN+6AFft987pZ4ex80KRKAx3MP/7dIomL88w9+ZeARk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vMCxAAAANwAAAAPAAAAAAAAAAAA&#10;AAAAAKECAABkcnMvZG93bnJldi54bWxQSwUGAAAAAAQABAD5AAAAkgMAAAAA&#10;">
                    <v:fill on="f" focussize="0,0"/>
                    <v:stroke weight="2pt" color="#000000" joinstyle="round" endarrow="open"/>
                    <v:imagedata o:title=""/>
                    <o:lock v:ext="edit" aspectratio="f"/>
                    <v:shadow on="t" color="#000000" opacity="24903f" offset="0pt,1.5748031496063pt" origin="0f,32768f" matrix="65536f,0f,0f,65536f"/>
                  </v:shape>
                  <v:shape id="_x0000_s1026" o:spid="_x0000_s1026" o:spt="32" type="#_x0000_t32" style="position:absolute;left:2762;top:42672;height:0;width:2286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LyQcYAAADcAAAADwAAAGRycy9kb3ducmV2LnhtbESPQWvCQBSE74X+h+UVvATdKKTY6Coi&#10;CAoe2tTi9ZF9JtHs25BdNebXu4VCj8PMfMPMl52pxY1aV1lWMB7FIIhzqysuFBy+N8MpCOeRNdaW&#10;ScGDHCwXry9zTLW98xfdMl+IAGGXooLS+yaV0uUlGXQj2xAH72Rbgz7ItpC6xXuAm1pO4vhdGqw4&#10;LJTY0Lqk/JJdjYL+57Q9n6efSb+z8XHdRPtDtMmVGrx1qxkIT53/D/+1t1rB5COB3zPhCMjFE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S8kHGAAAA3AAAAA8AAAAAAAAA&#10;AAAAAAAAoQIAAGRycy9kb3ducmV2LnhtbFBLBQYAAAAABAAEAPkAAACUAwAAAAA=&#10;">
                    <v:fill on="f" focussize="0,0"/>
                    <v:stroke weight="2pt" color="#000000" joinstyle="round"/>
                    <v:imagedata o:title=""/>
                    <o:lock v:ext="edit" aspectratio="f"/>
                    <v:shadow on="t" color="#000000" opacity="24903f" offset="0pt,1.5748031496063pt" origin="0f,32768f" matrix="65536f,0f,0f,65536f"/>
                  </v:shape>
                </v:group>
                <v:shape id="_x0000_s1026" o:spid="_x0000_s1026" o:spt="32" type="#_x0000_t32" style="position:absolute;left:53721;top:42672;height:0;width:3619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WZCcMAAADbAAAADwAAAGRycy9kb3ducmV2LnhtbERPTWvCQBC9F/wPywhepG4ULJq6CSII&#10;ETy0Vul1yI5JbHY2ZNcY/fVuodDbPN7nrNLe1KKj1lWWFUwnEQji3OqKCwXHr+3rAoTzyBpry6Tg&#10;Tg7SZPCywljbG39Sd/CFCCHsYlRQet/EUrq8JINuYhviwJ1ta9AH2BZSt3gL4aaWsyh6kwYrDg0l&#10;NrQpKf85XI2Cx+mcXS6Lj/ljZ6PvTTPeH8fbXKnRsF+/g/DU+3/xnzvTYf4Sfn8JB8jk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lmQnDAAAA2wAAAA8AAAAAAAAAAAAA&#10;AAAAoQIAAGRycy9kb3ducmV2LnhtbFBLBQYAAAAABAAEAPkAAACRAwAAAAA=&#10;">
                  <v:fill on="f" focussize="0,0"/>
                  <v:stroke weight="2pt" color="#000000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shape>
              </v:group>
            </w:pict>
          </mc:Fallback>
        </mc:AlternateContent>
      </w: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-295275</wp:posOffset>
                </wp:positionV>
                <wp:extent cx="4057650" cy="3599180"/>
                <wp:effectExtent l="12700" t="0" r="44450" b="6477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7650" cy="3599180"/>
                          <a:chOff x="1755" y="1860"/>
                          <a:chExt cx="8100" cy="7185"/>
                        </a:xfrm>
                      </wpg:grpSpPr>
                      <wps:wsp>
                        <wps:cNvPr id="73" name="直接箭头连接符 73"/>
                        <wps:cNvCnPr/>
                        <wps:spPr>
                          <a:xfrm flipH="1">
                            <a:off x="3375" y="7815"/>
                            <a:ext cx="0" cy="315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74" name="流程图: 过程 74"/>
                        <wps:cNvSpPr/>
                        <wps:spPr>
                          <a:xfrm>
                            <a:off x="6165" y="1860"/>
                            <a:ext cx="1785" cy="555"/>
                          </a:xfrm>
                          <a:prstGeom prst="flowChartProcess">
                            <a:avLst/>
                          </a:prstGeom>
                          <a:solidFill>
                            <a:srgbClr val="DBE5F1"/>
                          </a:solidFill>
                          <a:ln w="25400" cap="flat" cmpd="sng">
                            <a:solidFill>
                              <a:srgbClr val="243F6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50800" dir="5400000" algn="ctr" rotWithShape="0">
                              <a:srgbClr val="B6DDE8"/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24"/>
                                </w:rPr>
                                <w:t>块A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75" name="直接箭头连接符 75"/>
                        <wps:cNvCnPr/>
                        <wps:spPr>
                          <a:xfrm>
                            <a:off x="7050" y="2415"/>
                            <a:ext cx="0" cy="765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76" name="流程图: 决策 76"/>
                        <wps:cNvSpPr/>
                        <wps:spPr>
                          <a:xfrm>
                            <a:off x="4275" y="3195"/>
                            <a:ext cx="5580" cy="1770"/>
                          </a:xfrm>
                          <a:prstGeom prst="flowChartDecision">
                            <a:avLst/>
                          </a:prstGeom>
                          <a:solidFill>
                            <a:srgbClr val="DBE5F1"/>
                          </a:solidFill>
                          <a:ln w="25400" cap="flat" cmpd="sng">
                            <a:solidFill>
                              <a:srgbClr val="243F6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50800" dir="5400000" algn="ctr" rotWithShape="0">
                              <a:srgbClr val="B6DDE8"/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 w:val="24"/>
                                </w:rPr>
                                <w:t>分区R与F1下相邻，即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 w:val="24"/>
                                </w:rPr>
                                <w:t>table[i].add==loc+size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77" name="直接箭头连接符 77"/>
                        <wps:cNvCnPr/>
                        <wps:spPr>
                          <a:xfrm>
                            <a:off x="3375" y="4080"/>
                            <a:ext cx="0" cy="1110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78" name="直接箭头连接符 78"/>
                        <wps:cNvCnPr/>
                        <wps:spPr>
                          <a:xfrm>
                            <a:off x="3375" y="4080"/>
                            <a:ext cx="900" cy="0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79" name="流程图: 过程 79"/>
                        <wps:cNvSpPr/>
                        <wps:spPr>
                          <a:xfrm>
                            <a:off x="5820" y="5775"/>
                            <a:ext cx="2595" cy="1575"/>
                          </a:xfrm>
                          <a:prstGeom prst="flowChartProcess">
                            <a:avLst/>
                          </a:prstGeom>
                          <a:solidFill>
                            <a:srgbClr val="DBE5F1"/>
                          </a:solidFill>
                          <a:ln w="25400" cap="flat" cmpd="sng">
                            <a:solidFill>
                              <a:srgbClr val="243F6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50800" dir="5400000" algn="ctr" rotWithShape="0">
                              <a:srgbClr val="B6DDE8"/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 w:val="28"/>
                                </w:rPr>
                                <w:t>table[i].size+=size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 w:val="28"/>
                                </w:rPr>
                                <w:t>table[i].add=loc</w:t>
                              </w:r>
                            </w:p>
                            <w:p>
                              <w:pPr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80" name="直接箭头连接符 80"/>
                        <wps:cNvCnPr/>
                        <wps:spPr>
                          <a:xfrm>
                            <a:off x="7080" y="7350"/>
                            <a:ext cx="1" cy="1095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1" name="流程图: 可选过程 81"/>
                        <wps:cNvSpPr/>
                        <wps:spPr>
                          <a:xfrm>
                            <a:off x="6150" y="8535"/>
                            <a:ext cx="1887" cy="510"/>
                          </a:xfrm>
                          <a:prstGeom prst="flowChartAlternateProcess">
                            <a:avLst/>
                          </a:prstGeom>
                          <a:solidFill>
                            <a:srgbClr val="DBE5F1"/>
                          </a:solidFill>
                          <a:ln w="25400" cap="flat" cmpd="sng">
                            <a:solidFill>
                              <a:srgbClr val="243F6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50800" dir="5400000" algn="ctr" rotWithShape="0">
                              <a:srgbClr val="B6DDE8"/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宋体" w:hAnsi="宋体"/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b/>
                                  <w:color w:val="000000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82" name="流程图: 过程 82"/>
                        <wps:cNvSpPr/>
                        <wps:spPr>
                          <a:xfrm>
                            <a:off x="1755" y="5265"/>
                            <a:ext cx="3226" cy="510"/>
                          </a:xfrm>
                          <a:prstGeom prst="flowChartProcess">
                            <a:avLst/>
                          </a:prstGeom>
                          <a:solidFill>
                            <a:srgbClr val="DBE5F1"/>
                          </a:solidFill>
                          <a:ln w="25400" cap="flat" cmpd="sng">
                            <a:solidFill>
                              <a:srgbClr val="243F6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50800" dir="5400000" algn="ctr" rotWithShape="0">
                              <a:srgbClr val="B6DDE8"/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 w:val="22"/>
                                </w:rPr>
                                <w:t>空闲表F1及其后空闲项下移。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83" name="流程图: 过程 83"/>
                        <wps:cNvSpPr/>
                        <wps:spPr>
                          <a:xfrm>
                            <a:off x="1770" y="6615"/>
                            <a:ext cx="3195" cy="1110"/>
                          </a:xfrm>
                          <a:prstGeom prst="flowChartProcess">
                            <a:avLst/>
                          </a:prstGeom>
                          <a:solidFill>
                            <a:srgbClr val="DBE5F1"/>
                          </a:solidFill>
                          <a:ln w="25400" cap="flat" cmpd="sng">
                            <a:solidFill>
                              <a:srgbClr val="243F6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50800" dir="5400000" algn="ctr" rotWithShape="0">
                              <a:srgbClr val="B6DDE8"/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jc w:val="center"/>
                                <w:rPr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 w:val="28"/>
                                </w:rPr>
                                <w:t>table[i].add=loc</w:t>
                              </w:r>
                            </w:p>
                            <w:p>
                              <w:pPr>
                                <w:spacing w:line="320" w:lineRule="exact"/>
                                <w:jc w:val="center"/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 w:val="28"/>
                                </w:rPr>
                                <w:t>table[i].size=size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84" name="直接箭头连接符 84"/>
                        <wps:cNvCnPr/>
                        <wps:spPr>
                          <a:xfrm>
                            <a:off x="3375" y="5805"/>
                            <a:ext cx="0" cy="810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3660" y="3405"/>
                            <a:ext cx="540" cy="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 w:val="32"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6" name="直接箭头连接符 86"/>
                        <wps:cNvCnPr/>
                        <wps:spPr>
                          <a:xfrm>
                            <a:off x="3390" y="8040"/>
                            <a:ext cx="3705" cy="0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.75pt;margin-top:-23.25pt;height:283.4pt;width:319.5pt;z-index:251679744;mso-width-relative:page;mso-height-relative:page;" coordorigin="1755,1860" coordsize="8100,7185" o:gfxdata="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">
                <o:lock v:ext="edit" aspectratio="f"/>
                <v:shape id="_x0000_s1026" o:spid="_x0000_s1026" o:spt="32" type="#_x0000_t32" style="position:absolute;left:3375;top:7815;flip:x;height:315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UHwMQAAADcAAAADwAAAGRycy9kb3ducmV2LnhtbESPT2vCQBTE7wW/w/IEL0U3WioSXUWs&#10;0h4b/9wf2Wc2mH0bstsk+um7hYLHYWZ+w6w2va1ES40vHSuYThIQxLnTJRcKzqfDeAHCB2SNlWNS&#10;cCcPm/XgZYWpdh1n1B5DISKEfYoKTAh1KqXPDVn0E1cTR+/qGoshyqaQusEuwm0lZ0kylxZLjgsG&#10;a9oZym/HH6vAm1nx+Mja8/7zO+uyBd0vr3an1GjYb5cgAvXhGf5vf2kFb9N3+DsTj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9QfAxAAAANwAAAAPAAAAAAAAAAAA&#10;AAAAAKECAABkcnMvZG93bnJldi54bWxQSwUGAAAAAAQABAD5AAAAkgMAAAAA&#10;">
                  <v:fill on="f" focussize="0,0"/>
                  <v:stroke weight="2pt" color="#000000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shape>
                <v:shape id="_x0000_s1026" o:spid="_x0000_s1026" o:spt="109" type="#_x0000_t109" style="position:absolute;left:6165;top:1860;height:555;width:1785;v-text-anchor:middle;" fillcolor="#DBE5F1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bXksQA&#10;AADcAAAADwAAAGRycy9kb3ducmV2LnhtbESPQWvCQBSE74L/YXlCb7rRQ9DUVaog5NBSjf6AR/Y1&#10;ic2+DbtrjP++WxA8DjPzDbPeDqYVPTnfWFYwnyUgiEurG64UXM6H6RKED8gaW8uk4EEetpvxaI2Z&#10;tnc+UV+ESkQI+wwV1CF0mZS+rMmgn9mOOHo/1hkMUbpKaof3CDetXCRJKg02HBdq7GhfU/lb3IyC&#10;b9k/WndcuXx3+fwqlvJ6yNOrUm+T4eMdRKAhvMLPdq4VLFYp/J+JR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W15LEAAAA3AAAAA8AAAAAAAAAAAAAAAAAmAIAAGRycy9k&#10;b3ducmV2LnhtbFBLBQYAAAAABAAEAPUAAACJAwAAAAA=&#10;">
                  <v:fill on="t" focussize="0,0"/>
                  <v:stroke weight="2pt" color="#243F60" joinstyle="miter"/>
                  <v:imagedata o:title=""/>
                  <o:lock v:ext="edit" aspectratio="f"/>
                  <v:shadow on="t" color="#B6DDE8" offset="0pt,4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 w:val="24"/>
                          </w:rPr>
                          <w:t>块A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050;top:2415;height:765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f5B78AAADcAAAADwAAAGRycy9kb3ducmV2LnhtbERPy4rCMBTdD/gP4QruxlQXotUoIspU&#10;d75we0mubbW5KU2mdv5+shBcHs57sepsJVpqfOlYwWiYgCDWzpScK7icd99TED4gG6wck4I/8rBa&#10;9r4WmBr34iO1p5CLGMI+RQVFCHUqpdcFWfRDVxNH7u4aiyHCJpemwVcMt5UcJ8lEWiw5NhRY06Yg&#10;/Tz9WgV4y/TjmU1+9K1aZ3vd4nZzPSg16HfrOYhAXfiI3+7MKBjP4tp4Jh4Bufw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f5B78AAADcAAAADwAAAAAAAAAAAAAAAACh&#10;AgAAZHJzL2Rvd25yZXYueG1sUEsFBgAAAAAEAAQA+QAAAI0DAAAAAA==&#10;">
                  <v:fill on="f" focussize="0,0"/>
                  <v:stroke weight="2pt" color="#000000" joinstyle="round" endarrow="open"/>
                  <v:imagedata o:title=""/>
                  <o:lock v:ext="edit" aspectratio="f"/>
                  <v:shadow on="t" color="#000000" opacity="24903f" offset="0pt,1.5748031496063pt" origin="0f,32768f" matrix="65536f,0f,0f,65536f"/>
                </v:shape>
                <v:shape id="_x0000_s1026" o:spid="_x0000_s1026" o:spt="110" type="#_x0000_t110" style="position:absolute;left:4275;top:3195;height:1770;width:5580;v-text-anchor:middle;" fillcolor="#DBE5F1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AgEMMA&#10;AADcAAAADwAAAGRycy9kb3ducmV2LnhtbESPT4vCMBTE74LfITxhb5qui4t2jSKK4EnxD+z10bxt&#10;i81LbKKtfnojLHgcZn4zzHTemkrcqPalZQWfgwQEcWZ1ybmC03HdH4PwAVljZZkU3MnDfNbtTDHV&#10;tuE93Q4hF7GEfYoKihBcKqXPCjLoB9YRR+/P1gZDlHUudY1NLDeVHCbJtzRYclwo0NGyoOx8uBoF&#10;w4vT2df21232u0cz8qhX511Q6qPXLn5ABGrDO/xPb3TkJhN4nYlH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AgEMMAAADcAAAADwAAAAAAAAAAAAAAAACYAgAAZHJzL2Rv&#10;d25yZXYueG1sUEsFBgAAAAAEAAQA9QAAAIgDAAAAAA==&#10;">
                  <v:fill on="t" focussize="0,0"/>
                  <v:stroke weight="2pt" color="#243F60" joinstyle="miter"/>
                  <v:imagedata o:title=""/>
                  <o:lock v:ext="edit" aspectratio="f"/>
                  <v:shadow on="t" color="#B6DDE8" offset="0pt,4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  <w:sz w:val="24"/>
                          </w:rPr>
                          <w:t>分区R与F1下相邻，即</w:t>
                        </w:r>
                      </w:p>
                      <w:p>
                        <w:pPr>
                          <w:jc w:val="center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  <w:sz w:val="24"/>
                          </w:rPr>
                          <w:t>table[i].add==loc+size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375;top:4080;height:1110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FpGMQAAADcAAAADwAAAGRycy9kb3ducmV2LnhtbESPQWvCQBSE74L/YXmCN91Yi5TUTRCx&#10;GHurbfH62H0m0ezbkF1j/PfdQqHHYWa+Ydb5YBvRU+drxwoW8wQEsXam5lLB1+fb7AWED8gGG8ek&#10;4EEe8mw8WmNq3J0/qD+GUkQI+xQVVCG0qZReV2TRz11LHL2z6yyGKLtSmg7vEW4b+ZQkK2mx5rhQ&#10;YUvbivT1eLMK8FToy7VY7fWp2RQH3eNu+/2u1HQybF5BBBrCf/ivXRgFy+QZfs/EIy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IWkYxAAAANwAAAAPAAAAAAAAAAAA&#10;AAAAAKECAABkcnMvZG93bnJldi54bWxQSwUGAAAAAAQABAD5AAAAkgMAAAAA&#10;">
                  <v:fill on="f" focussize="0,0"/>
                  <v:stroke weight="2pt" color="#000000" joinstyle="round" endarrow="open"/>
                  <v:imagedata o:title=""/>
                  <o:lock v:ext="edit" aspectratio="f"/>
                  <v:shadow on="t" color="#000000" opacity="24903f" offset="0pt,1.5748031496063pt" origin="0f,32768f" matrix="65536f,0f,0f,65536f"/>
                </v:shape>
                <v:shape id="_x0000_s1026" o:spid="_x0000_s1026" o:spt="32" type="#_x0000_t32" style="position:absolute;left:3375;top:4080;height:0;width:90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loW8UAAADcAAAADwAAAGRycy9kb3ducmV2LnhtbESPT4vCMBTE74LfITzBi6zJuijSNYoI&#10;gsIe/Lfs9dE822rzUpqsVj+9EQSPw8z8hpnMGluKC9W+cKzhs69AEKfOFJxpOOyXH2MQPiAbLB2T&#10;hht5mE3brQkmxl15S5ddyESEsE9QQx5ClUjp05ws+r6riKN3dLXFEGWdSVPjNcJtKQdKjaTFguNC&#10;jhUtckrPu3+r4f57XJ1O483wvnbqb1H1fg69Zap1t9PMv0EEasI7/GqvjIYvNYTnmXgE5PQ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floW8UAAADcAAAADwAAAAAAAAAA&#10;AAAAAAChAgAAZHJzL2Rvd25yZXYueG1sUEsFBgAAAAAEAAQA+QAAAJMDAAAAAA==&#10;">
                  <v:fill on="f" focussize="0,0"/>
                  <v:stroke weight="2pt" color="#000000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shape>
                <v:shape id="_x0000_s1026" o:spid="_x0000_s1026" o:spt="109" type="#_x0000_t109" style="position:absolute;left:5820;top:5775;height:1575;width:2595;v-text-anchor:middle;" fillcolor="#DBE5F1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58YcIA&#10;AADcAAAADwAAAGRycy9kb3ducmV2LnhtbERPS2rDMBDdF3IHMYHsGjktmMSNEpqCwYuUNk4OMFhT&#10;26k1MpLqz+2rRaHLx/vvj5PpxEDOt5YVbNYJCOLK6pZrBbdr/rgF4QOyxs4yKZjJw/GweNhjpu3I&#10;FxrKUIsYwj5DBU0IfSalrxoy6Ne2J47cl3UGQ4SultrhGMNNJ5+SJJUGW44NDfb01lD1Xf4YBR9y&#10;mDv3uXPF6XZ+L7fynhfpXanVcnp9ARFoCv/iP3ehFTwncW08E4+AP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bnxhwgAAANwAAAAPAAAAAAAAAAAAAAAAAJgCAABkcnMvZG93&#10;bnJldi54bWxQSwUGAAAAAAQABAD1AAAAhwMAAAAA&#10;">
                  <v:fill on="t" focussize="0,0"/>
                  <v:stroke weight="2pt" color="#243F60" joinstyle="miter"/>
                  <v:imagedata o:title=""/>
                  <o:lock v:ext="edit" aspectratio="f"/>
                  <v:shadow on="t" color="#B6DDE8" offset="0pt,4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  <w:sz w:val="28"/>
                          </w:rPr>
                          <w:t>table[i].size+=size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  <w:sz w:val="28"/>
                          </w:rPr>
                          <w:t>table[i].add=loc</w:t>
                        </w:r>
                      </w:p>
                      <w:p>
                        <w:pPr>
                          <w:rPr>
                            <w:b/>
                            <w:color w:val="000000"/>
                            <w:sz w:val="22"/>
                          </w:rPr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7080;top:7350;height:1095;width:1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P5xsAAAADcAAAADwAAAGRycy9kb3ducmV2LnhtbERPTYvCMBC9C/sfwgjebKqCSNcoIitW&#10;b6u7eB2S2bbaTEoTa/335rDg8fG+l+ve1qKj1leOFUySFASxdqbiQsHPeTdegPAB2WDtmBQ8ycN6&#10;9TFYYmbcg7+pO4VCxBD2GSooQ2gyKb0uyaJPXEMcuT/XWgwRtoU0LT5iuK3lNE3n0mLFsaHEhrYl&#10;6dvpbhXgJdfXWz7f60u9yQ+6w6/t71Gp0bDffIII1Ie3+N+dGwWzSZwfz8QjIF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rD+cbAAAAA3AAAAA8AAAAAAAAAAAAAAAAA&#10;oQIAAGRycy9kb3ducmV2LnhtbFBLBQYAAAAABAAEAPkAAACOAwAAAAA=&#10;">
                  <v:fill on="f" focussize="0,0"/>
                  <v:stroke weight="2pt" color="#000000" joinstyle="round" endarrow="open"/>
                  <v:imagedata o:title=""/>
                  <o:lock v:ext="edit" aspectratio="f"/>
                  <v:shadow on="t" color="#000000" opacity="24903f" offset="0pt,1.5748031496063pt" origin="0f,32768f" matrix="65536f,0f,0f,65536f"/>
                </v:shape>
                <v:shape id="_x0000_s1026" o:spid="_x0000_s1026" o:spt="176" type="#_x0000_t176" style="position:absolute;left:6150;top:8535;height:510;width:1887;v-text-anchor:middle;" fillcolor="#DBE5F1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P8x78A&#10;AADbAAAADwAAAGRycy9kb3ducmV2LnhtbERPzYrCMBC+C75DGGEvoqkeVKpRRBS8rGDbBxiasS02&#10;k9LE2u7Tbw6Cx4/vf3foTS06al1lWcFiHoEgzq2uuFCQpZfZBoTzyBpry6RgIAeH/Xi0w1jbN9+p&#10;S3whQgi7GBWU3jexlC4vyaCb24Y4cA/bGvQBtoXULb5DuKnlMopW0mDFoaHEhk4l5c/kZRSY9eqk&#10;hyI5d1ma/tGwud1/m6lSP5P+uAXhqfdf8cd91QqWYWz4En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M/zHvwAAANsAAAAPAAAAAAAAAAAAAAAAAJgCAABkcnMvZG93bnJl&#10;di54bWxQSwUGAAAAAAQABAD1AAAAhAMAAAAA&#10;">
                  <v:fill on="t" focussize="0,0"/>
                  <v:stroke weight="2pt" color="#243F60" joinstyle="miter"/>
                  <v:imagedata o:title=""/>
                  <o:lock v:ext="edit" aspectratio="f"/>
                  <v:shadow on="t" color="#B6DDE8" offset="0pt,4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ascii="宋体" w:hAnsi="宋体"/>
                            <w:b/>
                            <w:color w:val="000000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olor w:val="000000"/>
                          </w:rPr>
                          <w:t>结束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755;top:5265;height:510;width:3226;v-text-anchor:middle;" fillcolor="#DBE5F1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1DIcQA&#10;AADcAAAADwAAAGRycy9kb3ducmV2LnhtbESP0WrCQBRE3wv+w3IF3+omCqKpq1RByIOlNfoBl+xt&#10;Epu9G3bXGP/eLRT6OMzMGWa9HUwrenK+sawgnSYgiEurG64UXM6H1yUIH5A1tpZJwYM8bDejlzVm&#10;2t75RH0RKhEh7DNUUIfQZVL6siaDfmo74uh9W2cwROkqqR3eI9y0cpYkC2mw4bhQY0f7msqf4mYU&#10;fMr+0bqvlct3l+NHsZTXQ764KjUZD+9vIAIN4T/81861gnmawu+Ze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NQyHEAAAA3AAAAA8AAAAAAAAAAAAAAAAAmAIAAGRycy9k&#10;b3ducmV2LnhtbFBLBQYAAAAABAAEAPUAAACJAwAAAAA=&#10;">
                  <v:fill on="t" focussize="0,0"/>
                  <v:stroke weight="2pt" color="#243F60" joinstyle="miter"/>
                  <v:imagedata o:title=""/>
                  <o:lock v:ext="edit" aspectratio="f"/>
                  <v:shadow on="t" color="#B6DDE8" offset="0pt,4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空闲表F1及其后空闲项下移。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770;top:6615;height:1110;width:3195;v-text-anchor:middle;" fillcolor="#DBE5F1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/dVsQA&#10;AADcAAAADwAAAGRycy9kb3ducmV2LnhtbESP0WrCQBRE3wv+w3IF3+pGBbHRVbQg5MFiG/2AS/aa&#10;RLN3w+42xr93C0Ifh5k5w6w2vWlER87XlhVMxgkI4sLqmksF59P+fQHCB2SNjWVS8CAPm/XgbYWp&#10;tnf+oS4PpYgQ9ikqqEJoUyl9UZFBP7YtcfQu1hkMUbpSaof3CDeNnCbJXBqsOS5U2NJnRcUt/zUK&#10;jrJ7NO77w2W78+ErX8jrPptflRoN++0SRKA+/Idf7UwrmE2m8HcmHgG5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f3VbEAAAA3AAAAA8AAAAAAAAAAAAAAAAAmAIAAGRycy9k&#10;b3ducmV2LnhtbFBLBQYAAAAABAAEAPUAAACJAwAAAAA=&#10;">
                  <v:fill on="t" focussize="0,0"/>
                  <v:stroke weight="2pt" color="#243F60" joinstyle="miter"/>
                  <v:imagedata o:title=""/>
                  <o:lock v:ext="edit" aspectratio="f"/>
                  <v:shadow on="t" color="#B6DDE8" offset="0pt,4pt" origin="0f,0f" matrix="65536f,0f,0f,65536f"/>
                  <v:textbox>
                    <w:txbxContent>
                      <w:p>
                        <w:pPr>
                          <w:spacing w:line="320" w:lineRule="exact"/>
                          <w:jc w:val="center"/>
                          <w:rPr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  <w:sz w:val="28"/>
                          </w:rPr>
                          <w:t>table[i].add=loc</w:t>
                        </w:r>
                      </w:p>
                      <w:p>
                        <w:pPr>
                          <w:spacing w:line="320" w:lineRule="exact"/>
                          <w:jc w:val="center"/>
                          <w:rPr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  <w:sz w:val="28"/>
                          </w:rPr>
                          <w:t>table[i].size=size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375;top:5805;height:810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FnscMAAADcAAAADwAAAGRycy9kb3ducmV2LnhtbESPT4vCMBTE74LfITzBm6auIEs1ioiL&#10;1dv6B6+P5NlWm5fSxNr99hthYY/DzPyGWaw6W4mWGl86VjAZJyCItTMl5wrOp6/RJwgfkA1WjknB&#10;D3lYLfu9BabGvfib2mPIRYSwT1FBEUKdSul1QRb92NXE0bu5xmKIssmlafAV4baSH0kykxZLjgsF&#10;1rQpSD+OT6sAr5m+P7LZTl+rdbbXLW43l4NSw0G3noMI1IX/8F87Mwqmkym8z8QjI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RZ7HDAAAA3AAAAA8AAAAAAAAAAAAA&#10;AAAAoQIAAGRycy9kb3ducmV2LnhtbFBLBQYAAAAABAAEAPkAAACRAwAAAAA=&#10;">
                  <v:fill on="f" focussize="0,0"/>
                  <v:stroke weight="2pt" color="#000000" joinstyle="round" endarrow="open"/>
                  <v:imagedata o:title=""/>
                  <o:lock v:ext="edit" aspectratio="f"/>
                  <v:shadow on="t" color="#000000" opacity="24903f" offset="0pt,1.5748031496063pt" origin="0f,32768f" matrix="65536f,0f,0f,65536f"/>
                </v:shape>
                <v:shape id="_x0000_s1026" o:spid="_x0000_s1026" o:spt="202" type="#_x0000_t202" style="position:absolute;left:3660;top:3405;height:800;width:54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bh38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+M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d/EAAAA3AAAAA8AAAAAAAAAAAAAAAAAmAIAAGRycy9k&#10;b3ducmV2LnhtbFBLBQYAAAAABAAEAPUAAACJ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  <w:sz w:val="32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390;top:8040;height:0;width:3705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bEKcQAAADcAAAADwAAAGRycy9kb3ducmV2LnhtbESPQWvCQBSE74L/YXlCb7qxQpDUTRBR&#10;mvZW2+L1sfuapGbfhuwa4793CwWPw8x8w2yK0bZioN43jhUsFwkIYu1Mw5WCr8/DfA3CB2SDrWNS&#10;cCMPRT6dbDAz7sofNBxDJSKEfYYK6hC6TEqva7LoF64jjt6P6y2GKPtKmh6vEW5b+ZwkqbTYcFyo&#10;saNdTfp8vFgFeCr177lMX/Wp3ZZvesD97vtdqafZuH0BEWgMj/B/uzQKVssU/s7EIy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ZsQpxAAAANwAAAAPAAAAAAAAAAAA&#10;AAAAAKECAABkcnMvZG93bnJldi54bWxQSwUGAAAAAAQABAD5AAAAkgMAAAAA&#10;">
                  <v:fill on="f" focussize="0,0"/>
                  <v:stroke weight="2pt" color="#000000" joinstyle="round" endarrow="open"/>
                  <v:imagedata o:title=""/>
                  <o:lock v:ext="edit" aspectratio="f"/>
                  <v:shadow on="t" color="#000000" opacity="24903f" offset="0pt,1.5748031496063pt" origin="0f,32768f" matrix="65536f,0f,0f,65536f"/>
                </v:shape>
              </v:group>
            </w:pict>
          </mc:Fallback>
        </mc:AlternateContent>
      </w:r>
    </w:p>
    <w:p>
      <w:pPr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257175</wp:posOffset>
                </wp:positionV>
                <wp:extent cx="0" cy="514350"/>
                <wp:effectExtent l="57150" t="0" r="57150" b="381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4.75pt;margin-top:20.25pt;height:40.5pt;width:0pt;z-index:251678720;mso-width-relative:page;mso-height-relative:page;" o:connectortype="straight" filled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RU98QAAADcAAAADwAAAGRycy9kb3ducmV2LnhtbESPQWvCQBSE7wX/w/KE3upGhVBiNiJi&#10;adpb04rXx+4ziWbfhuwa03/fLRR6HGbmGybfTrYTIw2+daxguUhAEGtnWq4VfH2+PD2D8AHZYOeY&#10;FHyTh20xe8gxM+7OHzRWoRYRwj5DBU0IfSal1w1Z9AvXE0fv7AaLIcqhlmbAe4TbTq6SJJUWW44L&#10;Dfa0b0hfq5tVgKdSX65l+qpP3a580yMe9sd3pR7n024DItAU/sN/7dIoWCcr+D0Tj4As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hFT3xAAAANwAAAAPAAAAAAAAAAAA&#10;AAAAAKECAABkcnMvZG93bnJldi54bWxQSwUGAAAAAAQABAD5AAAAkgMAAAAA&#10;">
                <v:path arrowok="t"/>
                <v:fill on="f" focussize="0,0"/>
                <v:stroke weight="2pt" endarrow="open"/>
                <v:imagedata o:title=""/>
                <o:lock v:ext="edit"/>
                <v:shadow on="t" color="#000000" opacity="24903f" offset="0pt,1.5748031496063pt" origin="0f,32768f"/>
              </v:shape>
            </w:pict>
          </mc:Fallback>
        </mc:AlternateContent>
      </w:r>
      <w:r>
        <w:rPr>
          <w:rFonts w:hint="eastAsia"/>
          <w:b/>
          <w:bCs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266700</wp:posOffset>
                </wp:positionV>
                <wp:extent cx="342900" cy="5080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50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 w:val="32"/>
                              </w:rPr>
                              <w:t>Y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pt;margin-top:21pt;height:40pt;width:27pt;z-index:251677696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>
                <v:path/>
                <v:fill on="f" focussize="0,0"/>
                <v:stroke on="f"/>
                <v:imagedata o:title=""/>
                <o:lock v:ext="edit"/>
                <v:textbox>
                  <w:txbxContent>
                    <w:p>
                      <w:pPr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color w:val="000000"/>
                          <w:sz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361950</wp:posOffset>
                </wp:positionV>
                <wp:extent cx="4375785" cy="4514850"/>
                <wp:effectExtent l="12700" t="0" r="50165" b="6350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5785" cy="4514850"/>
                          <a:chOff x="1725" y="1545"/>
                          <a:chExt cx="8055" cy="8310"/>
                        </a:xfrm>
                      </wpg:grpSpPr>
                      <wps:wsp>
                        <wps:cNvPr id="88" name="流程图: 过程 88"/>
                        <wps:cNvSpPr/>
                        <wps:spPr>
                          <a:xfrm>
                            <a:off x="6090" y="1545"/>
                            <a:ext cx="1785" cy="630"/>
                          </a:xfrm>
                          <a:prstGeom prst="flowChartProcess">
                            <a:avLst/>
                          </a:prstGeom>
                          <a:solidFill>
                            <a:srgbClr val="DBE5F1"/>
                          </a:solidFill>
                          <a:ln w="25400" cap="flat" cmpd="sng">
                            <a:solidFill>
                              <a:srgbClr val="243F6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50800" dir="5400000" algn="ctr" rotWithShape="0">
                              <a:srgbClr val="B6DDE8"/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24"/>
                                </w:rPr>
                                <w:t>块B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89" name="流程图: 决策 89"/>
                        <wps:cNvSpPr/>
                        <wps:spPr>
                          <a:xfrm>
                            <a:off x="4200" y="3780"/>
                            <a:ext cx="5580" cy="1770"/>
                          </a:xfrm>
                          <a:prstGeom prst="flowChartDecision">
                            <a:avLst/>
                          </a:prstGeom>
                          <a:solidFill>
                            <a:srgbClr val="DBE5F1"/>
                          </a:solidFill>
                          <a:ln w="25400" cap="flat" cmpd="sng">
                            <a:solidFill>
                              <a:srgbClr val="243F6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50800" dir="5400000" algn="ctr" rotWithShape="0">
                              <a:srgbClr val="B6DDE8"/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 w:val="24"/>
                                </w:rPr>
                                <w:t>分区R与F1下相邻，即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 w:val="24"/>
                                </w:rPr>
                                <w:t>table[i].add=loc+size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7005" y="5490"/>
                            <a:ext cx="540" cy="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 w:val="32"/>
                                </w:rPr>
                                <w:t>Y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1" name="直接箭头连接符 91"/>
                        <wps:cNvCnPr/>
                        <wps:spPr>
                          <a:xfrm>
                            <a:off x="7020" y="5550"/>
                            <a:ext cx="0" cy="765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92" name="直接箭头连接符 92"/>
                        <wps:cNvCnPr/>
                        <wps:spPr>
                          <a:xfrm>
                            <a:off x="3300" y="4665"/>
                            <a:ext cx="900" cy="0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93" name="流程图: 过程 93"/>
                        <wps:cNvSpPr/>
                        <wps:spPr>
                          <a:xfrm>
                            <a:off x="5745" y="7215"/>
                            <a:ext cx="3090" cy="1455"/>
                          </a:xfrm>
                          <a:prstGeom prst="flowChartProcess">
                            <a:avLst/>
                          </a:prstGeom>
                          <a:solidFill>
                            <a:srgbClr val="DBE5F1"/>
                          </a:solidFill>
                          <a:ln w="25400" cap="flat" cmpd="sng">
                            <a:solidFill>
                              <a:srgbClr val="243F6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50800" dir="5400000" algn="ctr" rotWithShape="0">
                              <a:srgbClr val="B6DDE8"/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 w:val="28"/>
                                </w:rPr>
                                <w:t>size=size+ table[i].size</w:t>
                              </w:r>
                            </w:p>
                            <w:p>
                              <w:pPr>
                                <w:rPr>
                                  <w:b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 w:val="28"/>
                                  <w:szCs w:val="28"/>
                                </w:rPr>
                                <w:t>table[i-1].size=size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94" name="直接箭头连接符 94"/>
                        <wps:cNvCnPr/>
                        <wps:spPr>
                          <a:xfrm>
                            <a:off x="7021" y="8670"/>
                            <a:ext cx="0" cy="675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95" name="流程图: 可选过程 95"/>
                        <wps:cNvSpPr/>
                        <wps:spPr>
                          <a:xfrm>
                            <a:off x="6075" y="9345"/>
                            <a:ext cx="1887" cy="510"/>
                          </a:xfrm>
                          <a:prstGeom prst="flowChartAlternateProcess">
                            <a:avLst/>
                          </a:prstGeom>
                          <a:solidFill>
                            <a:srgbClr val="DBE5F1"/>
                          </a:solidFill>
                          <a:ln w="25400" cap="flat" cmpd="sng">
                            <a:solidFill>
                              <a:srgbClr val="243F6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50800" dir="5400000" algn="ctr" rotWithShape="0">
                              <a:srgbClr val="B6DDE8"/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宋体" w:hAnsi="宋体"/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b/>
                                  <w:color w:val="000000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96" name="流程图: 过程 96"/>
                        <wps:cNvSpPr/>
                        <wps:spPr>
                          <a:xfrm>
                            <a:off x="5445" y="6315"/>
                            <a:ext cx="3225" cy="510"/>
                          </a:xfrm>
                          <a:prstGeom prst="flowChartProcess">
                            <a:avLst/>
                          </a:prstGeom>
                          <a:solidFill>
                            <a:srgbClr val="DBE5F1"/>
                          </a:solidFill>
                          <a:ln w="25400" cap="flat" cmpd="sng">
                            <a:solidFill>
                              <a:srgbClr val="243F6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50800" dir="5400000" algn="ctr" rotWithShape="0">
                              <a:srgbClr val="B6DDE8"/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 w:val="22"/>
                                </w:rPr>
                                <w:t>空闲表删除F1</w:t>
                              </w: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97" name="流程图: 过程 97"/>
                        <wps:cNvSpPr/>
                        <wps:spPr>
                          <a:xfrm>
                            <a:off x="1725" y="6315"/>
                            <a:ext cx="3195" cy="1110"/>
                          </a:xfrm>
                          <a:prstGeom prst="flowChartProcess">
                            <a:avLst/>
                          </a:prstGeom>
                          <a:solidFill>
                            <a:srgbClr val="DBE5F1"/>
                          </a:solidFill>
                          <a:ln w="25400" cap="flat" cmpd="sng">
                            <a:solidFill>
                              <a:srgbClr val="243F6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50800" dir="5400000" algn="ctr" rotWithShape="0">
                              <a:srgbClr val="B6DDE8"/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jc w:val="center"/>
                                <w:rPr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 w:val="28"/>
                                </w:rPr>
                                <w:t>table[i-1].size=size</w:t>
                              </w:r>
                            </w:p>
                            <w:p>
                              <w:pPr>
                                <w:spacing w:line="320" w:lineRule="exact"/>
                                <w:jc w:val="center"/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98" name="直接箭头连接符 98"/>
                        <wps:cNvCnPr/>
                        <wps:spPr>
                          <a:xfrm flipH="1">
                            <a:off x="3300" y="4665"/>
                            <a:ext cx="15" cy="1620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3585" y="3990"/>
                            <a:ext cx="540" cy="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 w:val="32"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0" name="直接箭头连接符 100"/>
                        <wps:cNvCnPr/>
                        <wps:spPr>
                          <a:xfrm>
                            <a:off x="3315" y="7425"/>
                            <a:ext cx="0" cy="1455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1" name="直接箭头连接符 101"/>
                        <wps:cNvCnPr/>
                        <wps:spPr>
                          <a:xfrm>
                            <a:off x="3315" y="8880"/>
                            <a:ext cx="3705" cy="0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2" name="流程图: 过程 102"/>
                        <wps:cNvSpPr/>
                        <wps:spPr>
                          <a:xfrm>
                            <a:off x="4575" y="2730"/>
                            <a:ext cx="4755" cy="510"/>
                          </a:xfrm>
                          <a:prstGeom prst="flowChartProcess">
                            <a:avLst/>
                          </a:prstGeom>
                          <a:solidFill>
                            <a:srgbClr val="DBE5F1"/>
                          </a:solidFill>
                          <a:ln w="25400" cap="flat" cmpd="sng">
                            <a:solidFill>
                              <a:srgbClr val="243F6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50800" dir="5400000" algn="ctr" rotWithShape="0">
                              <a:srgbClr val="B6DDE8"/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 w:val="24"/>
                                </w:rPr>
                                <w:t>size=size+table[i-1]. size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103" name="直接箭头连接符 103"/>
                        <wps:cNvCnPr/>
                        <wps:spPr>
                          <a:xfrm flipH="1">
                            <a:off x="7005" y="2175"/>
                            <a:ext cx="15" cy="555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>
                            <a:off x="7005" y="6825"/>
                            <a:ext cx="1" cy="390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5" name="直接箭头连接符 105"/>
                        <wps:cNvCnPr/>
                        <wps:spPr>
                          <a:xfrm>
                            <a:off x="7020" y="3225"/>
                            <a:ext cx="0" cy="555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85pt;margin-top:28.5pt;height:355.5pt;width:344.55pt;z-index:251676672;mso-width-relative:page;mso-height-relative:page;" coordorigin="1725,1545" coordsize="8055,8310" o:gfxdata="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">
                <o:lock v:ext="edit" aspectratio="f"/>
                <v:shape id="_x0000_s1026" o:spid="_x0000_s1026" o:spt="109" type="#_x0000_t109" style="position:absolute;left:6090;top:1545;height:630;width:1785;v-text-anchor:middle;" fillcolor="#DBE5F1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5Ae8QA&#10;AADcAAAADwAAAGRycy9kb3ducmV2LnhtbESP0WrCQBRE3wv9h+UWfKsbK4hJXUUFIQ8Va/QDLtnb&#10;JJq9G3a3Mf59VxD6OMzMGWaxGkwrenK+saxgMk5AEJdWN1wpOJ9273MQPiBrbC2Tgjt5WC1fXxaY&#10;aXvjI/VFqESEsM9QQR1Cl0npy5oM+rHtiKP3Y53BEKWrpHZ4i3DTyo8kmUmDDceFGjva1lRei1+j&#10;4CD7e+u+U5dvzl/7Yi4vu3x2UWr0Nqw/QQQawn/42c61gmk6gceZe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eQHvEAAAA3AAAAA8AAAAAAAAAAAAAAAAAmAIAAGRycy9k&#10;b3ducmV2LnhtbFBLBQYAAAAABAAEAPUAAACJAwAAAAA=&#10;">
                  <v:fill on="t" focussize="0,0"/>
                  <v:stroke weight="2pt" color="#243F60" joinstyle="miter"/>
                  <v:imagedata o:title=""/>
                  <o:lock v:ext="edit" aspectratio="f"/>
                  <v:shadow on="t" color="#B6DDE8" offset="0pt,4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 w:val="24"/>
                          </w:rPr>
                          <w:t>块B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4200;top:3780;height:1770;width:5580;v-text-anchor:middle;" fillcolor="#DBE5F1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DY8cQA&#10;AADcAAAADwAAAGRycy9kb3ducmV2LnhtbESPQWvCQBSE7wX/w/KE3pqNqYrErEFaCp4qWsHrI/tM&#10;gtm32+zWpP313YLQ4zAz3zBFOZpO3Kj3rWUFsyQFQVxZ3XKt4PTx9rQC4QOyxs4yKfgmD+Vm8lBg&#10;ru3AB7odQy0ihH2OCpoQXC6lrxoy6BPriKN3sb3BEGVfS93jEOGmk1maLqXBluNCg45eGqquxy+j&#10;IPt0unp+P7vdYf8zLDzq1+s+KPU4HbdrEIHG8B++t3dawTydw9+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A2PHEAAAA3AAAAA8AAAAAAAAAAAAAAAAAmAIAAGRycy9k&#10;b3ducmV2LnhtbFBLBQYAAAAABAAEAPUAAACJAwAAAAA=&#10;">
                  <v:fill on="t" focussize="0,0"/>
                  <v:stroke weight="2pt" color="#243F60" joinstyle="miter"/>
                  <v:imagedata o:title=""/>
                  <o:lock v:ext="edit" aspectratio="f"/>
                  <v:shadow on="t" color="#B6DDE8" offset="0pt,4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  <w:sz w:val="24"/>
                          </w:rPr>
                          <w:t>分区R与F1下相邻，即</w:t>
                        </w:r>
                      </w:p>
                      <w:p>
                        <w:pPr>
                          <w:jc w:val="center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  <w:sz w:val="24"/>
                          </w:rPr>
                          <w:t>table[i].add=loc+size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05;top:5490;height:800;width:54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RNG8QA&#10;AADcAAAADwAAAGRycy9kb3ducmV2LnhtbESPT2sCMRTE7wW/Q3hCbzVpq9JdN0pRBE8VtQreHpu3&#10;f+jmZdlEd/vtm0Khx2FmfsNkq8E24k6drx1reJ4oEMS5MzWXGj5P26c3ED4gG2wck4Zv8rBajh4y&#10;TI3r+UD3YyhFhLBPUUMVQptK6fOKLPqJa4mjV7jOYoiyK6XpsI9w28gXpebSYs1xocKW1hXlX8eb&#10;1XD+KK6XqdqXGztrezcoyTaRWj+Oh/cFiEBD+A//tXdGw2uSwO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kTRvEAAAA3AAAAA8AAAAAAAAAAAAAAAAAmAIAAGRycy9k&#10;b3ducmV2LnhtbFBLBQYAAAAABAAEAPUAAACJ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  <w:sz w:val="32"/>
                          </w:rPr>
                          <w:t>Y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020;top:5550;height:765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li6MQAAADcAAAADwAAAGRycy9kb3ducmV2LnhtbESPQWvCQBSE74X+h+UJ3nRjBdtGVxFR&#10;THvTVrw+dp9JNPs2ZNcY/71bEHocZuYbZrbobCVaanzpWMFomIAg1s6UnCv4/dkMPkD4gGywckwK&#10;7uRhMX99mWFq3I131O5DLiKEfYoKihDqVEqvC7Loh64mjt7JNRZDlE0uTYO3CLeVfEuSibRYclwo&#10;sKZVQfqyv1oFeMz0+ZJNtvpYLbMv3eJ6dfhWqt/rllMQgbrwH362M6Ng/PkOf2fiEZ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+WLoxAAAANwAAAAPAAAAAAAAAAAA&#10;AAAAAKECAABkcnMvZG93bnJldi54bWxQSwUGAAAAAAQABAD5AAAAkgMAAAAA&#10;">
                  <v:fill on="f" focussize="0,0"/>
                  <v:stroke weight="2pt" color="#000000" joinstyle="round" endarrow="open"/>
                  <v:imagedata o:title=""/>
                  <o:lock v:ext="edit" aspectratio="f"/>
                  <v:shadow on="t" color="#000000" opacity="24903f" offset="0pt,1.5748031496063pt" origin="0f,32768f" matrix="65536f,0f,0f,65536f"/>
                </v:shape>
                <v:shape id="_x0000_s1026" o:spid="_x0000_s1026" o:spt="32" type="#_x0000_t32" style="position:absolute;left:3300;top:4665;height:0;width:90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aY0cYAAADcAAAADwAAAGRycy9kb3ducmV2LnhtbESPS4sCMRCE7wv+h9CCF9FkH4qMRhFB&#10;cGEP6wuvzaSdGZ10hknUWX+9ERY8FlX1FTWZNbYUV6p94VjDe1+BIE6dKTjTsNsueyMQPiAbLB2T&#10;hj/yMJu23iaYGHfjNV03IRMRwj5BDXkIVSKlT3Oy6PuuIo7e0dUWQ5R1Jk2Ntwi3pfxQaigtFhwX&#10;cqxokVN63lyshvv+uDqdRr+D+7dTh0XV/dl1l6nWnXYzH4MI1IRX+L+9Mhq+1Cc8z8QjIK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2mNHGAAAA3AAAAA8AAAAAAAAA&#10;AAAAAAAAoQIAAGRycy9kb3ducmV2LnhtbFBLBQYAAAAABAAEAPkAAACUAwAAAAA=&#10;">
                  <v:fill on="f" focussize="0,0"/>
                  <v:stroke weight="2pt" color="#000000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shape>
                <v:shape id="_x0000_s1026" o:spid="_x0000_s1026" o:spt="109" type="#_x0000_t109" style="position:absolute;left:5745;top:7215;height:1455;width:3090;v-text-anchor:middle;" fillcolor="#DBE5F1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VGeMUA&#10;AADcAAAADwAAAGRycy9kb3ducmV2LnhtbESP0WrCQBRE3wX/YbmCb3WjUtHoKloQ8tDSNvoBl+w1&#10;iWbvht1tjH/fLRR8HGbmDLPZ9aYRHTlfW1YwnSQgiAuray4VnE/HlyUIH5A1NpZJwYM87LbDwQZT&#10;be/8TV0eShEh7FNUUIXQplL6oiKDfmJb4uhdrDMYonSl1A7vEW4aOUuShTRYc1yosKW3iopb/mMU&#10;fMru0bivlcsO5/ePfCmvx2xxVWo86vdrEIH68Az/tzOtYL56hb8z8Qj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ZUZ4xQAAANwAAAAPAAAAAAAAAAAAAAAAAJgCAABkcnMv&#10;ZG93bnJldi54bWxQSwUGAAAAAAQABAD1AAAAigMAAAAA&#10;">
                  <v:fill on="t" focussize="0,0"/>
                  <v:stroke weight="2pt" color="#243F60" joinstyle="miter"/>
                  <v:imagedata o:title=""/>
                  <o:lock v:ext="edit" aspectratio="f"/>
                  <v:shadow on="t" color="#B6DDE8" offset="0pt,4pt" origin="0f,0f" matrix="65536f,0f,0f,65536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  <w:sz w:val="28"/>
                          </w:rPr>
                          <w:t>size=size+ table[i].size</w:t>
                        </w:r>
                      </w:p>
                      <w:p>
                        <w:pPr>
                          <w:rPr>
                            <w:b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  <w:sz w:val="28"/>
                            <w:szCs w:val="28"/>
                          </w:rPr>
                          <w:t>table[i-1].size=size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021;top:8670;height:675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v8n8QAAADcAAAADwAAAGRycy9kb3ducmV2LnhtbESPT2vCQBTE74LfYXlCb3WjLaLRVUSU&#10;pr35D6+P3WcSzb4N2W1Mv323UPA4zMxvmMWqs5VoqfGlYwWjYQKCWDtTcq7gdNy9TkH4gGywckwK&#10;fsjDatnvLTA17sF7ag8hFxHCPkUFRQh1KqXXBVn0Q1cTR+/qGoshyiaXpsFHhNtKjpNkIi2WHBcK&#10;rGlTkL4fvq0CvGT6ds8mH/pSrbNP3eJ2c/5S6mXQrecgAnXhGf5vZ0bB2+wd/s7EI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K/yfxAAAANwAAAAPAAAAAAAAAAAA&#10;AAAAAKECAABkcnMvZG93bnJldi54bWxQSwUGAAAAAAQABAD5AAAAkgMAAAAA&#10;">
                  <v:fill on="f" focussize="0,0"/>
                  <v:stroke weight="2pt" color="#000000" joinstyle="round" endarrow="open"/>
                  <v:imagedata o:title=""/>
                  <o:lock v:ext="edit" aspectratio="f"/>
                  <v:shadow on="t" color="#000000" opacity="24903f" offset="0pt,1.5748031496063pt" origin="0f,32768f" matrix="65536f,0f,0f,65536f"/>
                </v:shape>
                <v:shape id="_x0000_s1026" o:spid="_x0000_s1026" o:spt="176" type="#_x0000_t176" style="position:absolute;left:6075;top:9345;height:510;width:1887;v-text-anchor:middle;" fillcolor="#DBE5F1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k2FsUA&#10;AADcAAAADwAAAGRycy9kb3ducmV2LnhtbESP0WrCQBRE3wv+w3IFX4putBBt6ioiCr60kMQPuGRv&#10;k9Ds3ZBdY+LXu4VCH4eZOcNs94NpRE+dqy0rWC4iEMSF1TWXCq75eb4B4TyyxsYyKRjJwX43edli&#10;ou2dU+ozX4oAYZeggsr7NpHSFRUZdAvbEgfv23YGfZBdKXWH9wA3jVxFUSwN1hwWKmzpWFHxk92M&#10;ArOOj3oss1N/zfMHjZuv9LN9VWo2HQ4fIDwN/j/8175oBW/vMfyeCUdA7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2TYWxQAAANwAAAAPAAAAAAAAAAAAAAAAAJgCAABkcnMv&#10;ZG93bnJldi54bWxQSwUGAAAAAAQABAD1AAAAigMAAAAA&#10;">
                  <v:fill on="t" focussize="0,0"/>
                  <v:stroke weight="2pt" color="#243F60" joinstyle="miter"/>
                  <v:imagedata o:title=""/>
                  <o:lock v:ext="edit" aspectratio="f"/>
                  <v:shadow on="t" color="#B6DDE8" offset="0pt,4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ascii="宋体" w:hAnsi="宋体"/>
                            <w:b/>
                            <w:color w:val="000000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olor w:val="000000"/>
                          </w:rPr>
                          <w:t>结束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5445;top:6315;height:510;width:3225;v-text-anchor:middle;" fillcolor="#DBE5F1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Tp5sIA&#10;AADcAAAADwAAAGRycy9kb3ducmV2LnhtbERP3WrCMBS+H/gO4QjezdQJYjtjmYNCLxzbuj7AoTlr&#10;65qTksRa3365GOzy4/s/5LMZxETO95YVbNYJCOLG6p5bBfVX8bgH4QOyxsEyKbiTh/y4eDhgpu2N&#10;P2mqQitiCPsMFXQhjJmUvunIoF/bkThy39YZDBG6VmqHtxhuBvmUJDtpsOfY0OFIrx01P9XVKHiX&#10;031wH6krT/X5rdrLS1HuLkqtlvPLM4hAc/gX/7lLrWCbxrXxTDwC8vg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ZOnmwgAAANwAAAAPAAAAAAAAAAAAAAAAAJgCAABkcnMvZG93&#10;bnJldi54bWxQSwUGAAAAAAQABAD1AAAAhwMAAAAA&#10;">
                  <v:fill on="t" focussize="0,0"/>
                  <v:stroke weight="2pt" color="#243F60" joinstyle="miter"/>
                  <v:imagedata o:title=""/>
                  <o:lock v:ext="edit" aspectratio="f"/>
                  <v:shadow on="t" color="#B6DDE8" offset="0pt,4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空闲表删除F1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725;top:6315;height:1110;width:3195;v-text-anchor:middle;" fillcolor="#DBE5F1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4YmcQA&#10;AADcAAAADwAAAGRycy9kb3ducmV2LnhtbESP0WrCQBRE3wv+w3IF3+rGIqLRVVQQ8mBpjX7AJXtN&#10;otm7YXcb49+7hUIfh5k5w6w2vWlER87XlhVMxgkI4sLqmksFl/PhfQ7CB2SNjWVS8CQPm/XgbYWp&#10;tg8+UZeHUkQI+xQVVCG0qZS+qMigH9uWOHpX6wyGKF0ptcNHhJtGfiTJTBqsOS5U2NK+ouKe/xgF&#10;X7J7Nu574bLd5fiZz+XtkM1uSo2G/XYJIlAf/sN/7UwrmCYT+D0Tj4B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+GJnEAAAA3AAAAA8AAAAAAAAAAAAAAAAAmAIAAGRycy9k&#10;b3ducmV2LnhtbFBLBQYAAAAABAAEAPUAAACJAwAAAAA=&#10;">
                  <v:fill on="t" focussize="0,0"/>
                  <v:stroke weight="2pt" color="#243F60" joinstyle="miter"/>
                  <v:imagedata o:title=""/>
                  <o:lock v:ext="edit" aspectratio="f"/>
                  <v:shadow on="t" color="#B6DDE8" offset="0pt,4pt" origin="0f,0f" matrix="65536f,0f,0f,65536f"/>
                  <v:textbox>
                    <w:txbxContent>
                      <w:p>
                        <w:pPr>
                          <w:spacing w:line="320" w:lineRule="exact"/>
                          <w:jc w:val="center"/>
                          <w:rPr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  <w:sz w:val="28"/>
                          </w:rPr>
                          <w:t>table[i-1].size=size</w:t>
                        </w:r>
                      </w:p>
                      <w:p>
                        <w:pPr>
                          <w:spacing w:line="320" w:lineRule="exact"/>
                          <w:jc w:val="center"/>
                          <w:rPr>
                            <w:b/>
                            <w:color w:val="000000"/>
                            <w:sz w:val="22"/>
                          </w:rPr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3300;top:4665;flip:x;height:1620;width:15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v6C8MAAADcAAAADwAAAGRycy9kb3ducmV2LnhtbERPz2vCMBS+C/sfwhvsIjN1yBidqTjH&#10;0INzrAq7PprXtKx5qU209b83B8Hjx/d7vhhsI87U+dqxgukkAUFcOF2zUXDYfz2/gfABWWPjmBRc&#10;yMMiexjNMdWu518658GIGMI+RQVVCG0qpS8qsugnriWOXOk6iyHCzkjdYR/DbSNfkuRVWqw5NlTY&#10;0qqi4j8/WQVm3S/Llf2c/mzN3258weP3hzwq9fQ4LN9BBBrCXXxzb7SCWRLnxzPxCMjs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r+gvDAAAA3AAAAA8AAAAAAAAAAAAA&#10;AAAAoQIAAGRycy9kb3ducmV2LnhtbFBLBQYAAAAABAAEAPkAAACRAwAAAAA=&#10;">
                  <v:fill on="f" focussize="0,0"/>
                  <v:stroke weight="2pt" color="#000000" joinstyle="round" endarrow="open"/>
                  <v:imagedata o:title=""/>
                  <o:lock v:ext="edit" aspectratio="f"/>
                  <v:shadow on="t" color="#000000" opacity="24903f" offset="0pt,1.5748031496063pt" origin="0f,32768f" matrix="65536f,0f,0f,65536f"/>
                </v:shape>
                <v:shape id="_x0000_s1026" o:spid="_x0000_s1026" o:spt="202" type="#_x0000_t202" style="position:absolute;left:3585;top:3990;height:800;width:54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CHiM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agh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CHiMMAAADcAAAADwAAAAAAAAAAAAAAAACYAgAAZHJzL2Rv&#10;d25yZXYueG1sUEsFBgAAAAAEAAQA9QAAAIg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  <w:sz w:val="32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315;top:7425;height:1455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plqMYAAADcAAAADwAAAGRycy9kb3ducmV2LnhtbESPT4vCMBTE74LfITxhL6KpLopWo4gg&#10;uODB9Q9eH82zrTYvpclq9dMbQdjjMDO/Yabz2hTiRpXLLSvodSMQxInVOacKDvtVZwTCeWSNhWVS&#10;8CAH81mzMcVY2zv/0m3nUxEg7GJUkHlfxlK6JCODrmtL4uCdbWXQB1mlUld4D3BTyH4UDaXBnMNC&#10;hiUtM0quuz+j4Hk8ry+X0Xbw/LHRaVm2N4f2KlHqq1UvJiA81f4//GmvtYLvcR/eZ8IRkLM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4aZajGAAAA3AAAAA8AAAAAAAAA&#10;AAAAAAAAoQIAAGRycy9kb3ducmV2LnhtbFBLBQYAAAAABAAEAPkAAACUAwAAAAA=&#10;">
                  <v:fill on="f" focussize="0,0"/>
                  <v:stroke weight="2pt" color="#000000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shape>
                <v:shape id="_x0000_s1026" o:spid="_x0000_s1026" o:spt="32" type="#_x0000_t32" style="position:absolute;left:3315;top:8880;height:0;width:3705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Jk68QAAADcAAAADwAAAGRycy9kb3ducmV2LnhtbESPQWvCQBSE74X+h+UVvNWNFaSNboJI&#10;xdhbbYvXx+4ziWbfhuwa47/vCoLHYWa+YRb5YBvRU+drxwom4wQEsXam5lLB78/69R2ED8gGG8ek&#10;4Eoe8uz5aYGpcRf+pn4XShEh7FNUUIXQplJ6XZFFP3YtcfQOrrMYouxKaTq8RLht5FuSzKTFmuNC&#10;hS2tKtKn3dkqwH2hj6dittH7ZllsdY+fq78vpUYvw3IOItAQHuF7uzAKph9TuJ2JR0B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wmTrxAAAANwAAAAPAAAAAAAAAAAA&#10;AAAAAKECAABkcnMvZG93bnJldi54bWxQSwUGAAAAAAQABAD5AAAAkgMAAAAA&#10;">
                  <v:fill on="f" focussize="0,0"/>
                  <v:stroke weight="2pt" color="#000000" joinstyle="round" endarrow="open"/>
                  <v:imagedata o:title=""/>
                  <o:lock v:ext="edit" aspectratio="f"/>
                  <v:shadow on="t" color="#000000" opacity="24903f" offset="0pt,1.5748031496063pt" origin="0f,32768f" matrix="65536f,0f,0f,65536f"/>
                </v:shape>
                <v:shape id="_x0000_s1026" o:spid="_x0000_s1026" o:spt="109" type="#_x0000_t109" style="position:absolute;left:4575;top:2730;height:510;width:4755;v-text-anchor:middle;" fillcolor="#DBE5F1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1i/sQA&#10;AADbAAAADwAAAGRycy9kb3ducmV2LnhtbESPQW/CMAyF75P2HyJP2m2k44BYR0AwCamHIaDjB1iN&#10;15Y1TpWEUv49PiDtZus9v/d5sRpdpwYKsfVs4H2SgSKuvG25NnD62b7NQcWEbLHzTAZuFGG1fH5a&#10;YG79lY80lKlWEsIxRwNNSn2udawachgnvicW7dcHh0nWUGsb8CrhrtPTLJtphy1LQ4M9fTVU/ZUX&#10;Z2Cvh1sXDh+h2Jy+d+Vcn7fF7GzM68u4/gSVaEz/5sd1YQVf6OUXGUA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9Yv7EAAAA2wAAAA8AAAAAAAAAAAAAAAAAmAIAAGRycy9k&#10;b3ducmV2LnhtbFBLBQYAAAAABAAEAPUAAACJAwAAAAA=&#10;">
                  <v:fill on="t" focussize="0,0"/>
                  <v:stroke weight="2pt" color="#243F60" joinstyle="miter"/>
                  <v:imagedata o:title=""/>
                  <o:lock v:ext="edit" aspectratio="f"/>
                  <v:shadow on="t" color="#B6DDE8" offset="0pt,4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  <w:sz w:val="24"/>
                          </w:rPr>
                          <w:t>size=size+table[i-1]. size</w:t>
                        </w:r>
                      </w:p>
                      <w:p>
                        <w:pPr>
                          <w:jc w:val="center"/>
                          <w:rPr>
                            <w:b/>
                            <w:color w:val="000000"/>
                            <w:sz w:val="22"/>
                          </w:rPr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7005;top:2175;flip:x;height:555;width:15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wxDMMAAADbAAAADwAAAGRycy9kb3ducmV2LnhtbERPS2sCMRC+F/ofwhS8SM0qUspqFB+I&#10;HnxQK/Q6bMbs0s1k3UR3/femIPQ2H99zxtPWluJGtS8cK+j3EhDEmdMFGwWn79X7JwgfkDWWjknB&#10;nTxMJ68vY0y1a/iLbsdgRAxhn6KCPIQqldJnOVn0PVcRR+7saoshwtpIXWMTw20pB0nyIS0WHBty&#10;rGiRU/Z7vFoFZt3Mzgu77B+25mffveNlN5cXpTpv7WwEIlAb/sVP90bH+UP4+yUeIC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MMQzDAAAA2wAAAA8AAAAAAAAAAAAA&#10;AAAAoQIAAGRycy9kb3ducmV2LnhtbFBLBQYAAAAABAAEAPkAAACRAwAAAAA=&#10;">
                  <v:fill on="f" focussize="0,0"/>
                  <v:stroke weight="2pt" color="#000000" joinstyle="round" endarrow="open"/>
                  <v:imagedata o:title=""/>
                  <o:lock v:ext="edit" aspectratio="f"/>
                  <v:shadow on="t" color="#000000" opacity="24903f" offset="0pt,1.5748031496063pt" origin="0f,32768f" matrix="65536f,0f,0f,65536f"/>
                </v:shape>
                <v:shape id="_x0000_s1026" o:spid="_x0000_s1026" o:spt="32" type="#_x0000_t32" style="position:absolute;left:7005;top:6825;height:390;width:1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WDO8MAAADbAAAADwAAAGRycy9kb3ducmV2LnhtbESPT2/CMAzF75P4DpGRuI10OyBUCAih&#10;Icpu44+4WonXdjRO1WSl+/bzAYmbrff83s/L9eAb1VMX68AG3qYZKGIbXM2lgfNp9zoHFROywyYw&#10;GfijCOvV6GWJuQt3/qL+mEolIRxzNFCl1OZaR1uRxzgNLbFo36HzmGTtSu06vEu4b/R7ls20x5ql&#10;ocKWthXZ2/HXG8BrYX9uxWxvr82mONgeP7aXT2Mm42GzAJVoSE/z47pwgi+w8osMo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1gzvDAAAA2wAAAA8AAAAAAAAAAAAA&#10;AAAAoQIAAGRycy9kb3ducmV2LnhtbFBLBQYAAAAABAAEAPkAAACRAwAAAAA=&#10;">
                  <v:fill on="f" focussize="0,0"/>
                  <v:stroke weight="2pt" color="#000000" joinstyle="round" endarrow="open"/>
                  <v:imagedata o:title=""/>
                  <o:lock v:ext="edit" aspectratio="f"/>
                  <v:shadow on="t" color="#000000" opacity="24903f" offset="0pt,1.5748031496063pt" origin="0f,32768f" matrix="65536f,0f,0f,65536f"/>
                </v:shape>
                <v:shape id="_x0000_s1026" o:spid="_x0000_s1026" o:spt="32" type="#_x0000_t32" style="position:absolute;left:7020;top:3225;height:555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PgG8EAAADbAAAADwAAAGRycy9kb3ducmV2LnhtbESPT4vCMBTE7wt+h/AEb2uqB5FqFBHF&#10;7t78h9dH8myrzUtpsrV++40geBxm5jfMfNnZSrTU+NKxgtEwAUGsnSk5V3A6br+nIHxANlg5JgVP&#10;8rBc9L7mmBr34D21h5CLCGGfooIihDqV0uuCLPqhq4mjd3WNxRBlk0vT4CPCbSXHSTKRFkuOCwXW&#10;tC5I3w9/VgFeMn27Z5OdvlSr7Ee3uFmff5Ua9LvVDESgLnzC73ZmFIxH8PoSf4B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Y+AbwQAAANsAAAAPAAAAAAAAAAAAAAAA&#10;AKECAABkcnMvZG93bnJldi54bWxQSwUGAAAAAAQABAD5AAAAjwMAAAAA&#10;">
                  <v:fill on="f" focussize="0,0"/>
                  <v:stroke weight="2pt" color="#000000" joinstyle="round" endarrow="open"/>
                  <v:imagedata o:title=""/>
                  <o:lock v:ext="edit" aspectratio="f"/>
                  <v:shadow on="t" color="#000000" opacity="24903f" offset="0pt,1.5748031496063pt" origin="0f,32768f" matrix="65536f,0f,0f,65536f"/>
                </v:shape>
              </v:group>
            </w:pict>
          </mc:Fallback>
        </mc:AlternateContent>
      </w: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rPr>
          <w:rFonts w:hint="eastAsia"/>
          <w:b/>
          <w:bCs/>
          <w:sz w:val="32"/>
        </w:rPr>
      </w:pPr>
    </w:p>
    <w:p>
      <w:pPr>
        <w:ind w:left="780" w:firstLine="225"/>
      </w:pPr>
    </w:p>
    <w:p>
      <w:pPr>
        <w:ind w:left="780" w:firstLine="225"/>
      </w:pPr>
    </w:p>
    <w:p>
      <w:pPr>
        <w:ind w:left="780" w:firstLine="225"/>
      </w:pPr>
    </w:p>
    <w:p>
      <w:pPr>
        <w:ind w:left="780" w:firstLine="225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  <w:lang w:eastAsia="zh-CN"/>
        </w:rPr>
        <w:t>实验代码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#include "stdio.h" 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#define N 5 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typedef struct table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{   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int address;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 xml:space="preserve">int length;   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 xml:space="preserve">int state;  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}table;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table tables[N]={{14,12,0},{32,96,0}};  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//分配流程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int fenpei() 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{   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 xml:space="preserve">int i,flag=0;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int length;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printf("\n请输入长度：");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scanf("%d",&amp;length);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 xml:space="preserve">for(i=0;i&lt;N;i++) 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 xml:space="preserve">{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if(tables[i].state==0 &amp;&amp; tables[i].length&gt;length)//空闲区长度大于作业长度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 xml:space="preserve">{    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 xml:space="preserve">tables[i].address=tables[i].address+length;        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 xml:space="preserve">tables[i].length=tables[i].length-length;        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 xml:space="preserve">flag=1;   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 xml:space="preserve">return tables[i].address-length;    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 xml:space="preserve">}   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if(tables[i].state==0 &amp;&amp; tables[i].length==length)//空闲区长度等于作业长度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 xml:space="preserve">{     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 xml:space="preserve">tables[i].state=-1;        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 xml:space="preserve">flag=1;  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 xml:space="preserve">return tables[i].address;   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 xml:space="preserve">}       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 xml:space="preserve">}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 xml:space="preserve">if(flag==0)      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 xml:space="preserve">return -1; 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}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//回收流程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void huishou() 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{   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int address,length;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int i,j,count=0;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int mark = 1;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printf("\n请输入地址：");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scanf("%d",&amp;address);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printf("\n请输入长度：");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scanf("%d",&amp;length);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for(i=0; i&lt;N; i++)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{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if(tables[i].address&gt;=address)//找到一个空闲区地址大于等于回收地址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{</w:t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lang w:eastAsia="zh-CN"/>
        </w:rPr>
        <w:t>mark = 0;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lang w:eastAsia="zh-CN"/>
        </w:rPr>
        <w:t>if(tables[i-1].address+tables[i-1].length&gt;=address)//上一个空闲区与回收地址重叠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{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if(tables[i].address&lt;=address+length)//空闲区与回收作业长度重叠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{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if(tables[i].address&lt;address+length)//空闲区地址与回收作业长度重叠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{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printf("\n已分配！\n");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return 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}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else{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tables[i].length=tables[i].address+tables[i].length-ables[i-1].address;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tables[i].address = tables[i-1].address;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tables[i-1].address=0;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tables[i-1].length=0;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tables[i-1].state=0;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}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}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else if(tables[i-1].address+tables[i-1].length&lt;=address)//上相邻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{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tables[i-1].length+=length;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tables[i-1].state=0;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}else if((tables[i-1].address&lt;=address)&amp;&amp;(tables[i-1].address+tables[i-1].length&gt;=address + length))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{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printf("\n已分配！\n");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}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else{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 xml:space="preserve">tables[i-1].length = address + length - tables[i-1].address;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tables[i-1].state=0;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}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}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else if((tables[i].address&gt;address)&amp;&amp;(tables[i].address&gt;address+length))//不相邻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{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for(j=N-1; j&gt;=i; j--)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{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tables[j+1] = tables[j];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}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tables[i].address = address;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tables[i].length = length;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tables[i].state=0;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}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else if((tables[i].address&gt;=address)&amp;&amp;(tables[i].address&gt;address+length))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{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length = tables[i].address-address;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tables[i].length = length + tables[i].length;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tables[i].address = address;</w:t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tables[i].state=0;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}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else if(tables[i].address&lt;=address+length)//下相邻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{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if(tables[i].address&lt;address+length)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{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printf("已分配！\n");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return 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}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else{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 xml:space="preserve">  </w:t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length = tables[i].address-address;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tables[i].length = length + tables[i].length;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tables[i].address=address;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tables[i].state=0;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}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}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else {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printf("\n已分配！\n");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return 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}</w:t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printf("成功！\n");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break;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}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}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if(mark==1)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{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for(i=0; i&lt;N; i++)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{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if((tables[i].address!=0)&amp;&amp;(tables[i].length!=0)&amp;&amp;(tables[i].state==0))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continue;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else{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tables[i].address = address;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tables[i].length = length;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tables[i].state = 0;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printf("\n成功！\n");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break;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 xml:space="preserve">}}}}   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//输出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void print()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{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 xml:space="preserve">int i;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 xml:space="preserve">printf("\n 起址 \t 长度 \t 状态 \t\n"); 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 xml:space="preserve">for(i=0;i&lt;N;i++) 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 xml:space="preserve">{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if(tables[i].state!=0)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continue;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if(tables[i].state==0)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 xml:space="preserve">printf(" %4d \t %4d \t %4d \t\n",tables[i].address,tables[i].length,tables[i].state); 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 xml:space="preserve">}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}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int main()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{ 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int m;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print();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while(1)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{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printf("\n1.分配\n");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printf("2.回收\n");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printf("3.退出\n");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printf("请输入你的选择：");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scanf("%d",&amp;m);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switch(m)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{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case 1:fenpei();print();break;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case 2:huishou();print();break;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case 3:exit(0);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}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}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return 0;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}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/>
          <w:bCs/>
          <w:sz w:val="24"/>
          <w:lang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  <w:lang w:eastAsia="zh-CN"/>
        </w:rPr>
        <w:t>实验结果</w:t>
      </w:r>
    </w:p>
    <w:p>
      <w:pPr>
        <w:widowControl w:val="0"/>
        <w:numPr>
          <w:ilvl w:val="0"/>
          <w:numId w:val="2"/>
        </w:numPr>
        <w:tabs>
          <w:tab w:val="left" w:pos="420"/>
        </w:tabs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分配</w:t>
      </w:r>
    </w:p>
    <w:p>
      <w:pPr>
        <w:widowControl w:val="0"/>
        <w:numPr>
          <w:ilvl w:val="0"/>
          <w:numId w:val="3"/>
        </w:numPr>
        <w:tabs>
          <w:tab w:val="left" w:pos="420"/>
        </w:tabs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分配空间大小小于第一个空间长度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3442970"/>
            <wp:effectExtent l="0" t="0" r="7620" b="5080"/>
            <wp:docPr id="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left" w:pos="420"/>
        </w:tabs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分配空间大小大于第一个空闲区长度小于第二个空闲区长度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3442970"/>
            <wp:effectExtent l="0" t="0" r="7620" b="5080"/>
            <wp:docPr id="1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left" w:pos="420"/>
        </w:tabs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分配空间大小等于某一个空闲区长度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3442970"/>
            <wp:effectExtent l="0" t="0" r="7620" b="5080"/>
            <wp:docPr id="1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left" w:pos="420"/>
        </w:tabs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分配空间大小大于所有空闲区长度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3442970"/>
            <wp:effectExtent l="0" t="0" r="7620" b="5080"/>
            <wp:docPr id="1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0" w:leftChars="0" w:firstLine="0" w:firstLineChars="0"/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回收</w:t>
      </w:r>
    </w:p>
    <w:p>
      <w:pPr>
        <w:widowControl w:val="0"/>
        <w:numPr>
          <w:ilvl w:val="0"/>
          <w:numId w:val="4"/>
        </w:numPr>
        <w:tabs>
          <w:tab w:val="left" w:pos="420"/>
        </w:tabs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回收空间地址与空闲区不相邻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3442970"/>
            <wp:effectExtent l="0" t="0" r="7620" b="5080"/>
            <wp:docPr id="1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tabs>
          <w:tab w:val="left" w:pos="420"/>
        </w:tabs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回收空间地址与某个空闲区上相邻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3442970"/>
            <wp:effectExtent l="0" t="0" r="7620" b="5080"/>
            <wp:docPr id="1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tabs>
          <w:tab w:val="left" w:pos="420"/>
        </w:tabs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回收空间地址与某个空闲区下相邻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3442970"/>
            <wp:effectExtent l="0" t="0" r="7620" b="5080"/>
            <wp:docPr id="1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tabs>
          <w:tab w:val="left" w:pos="420"/>
        </w:tabs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回收空间地址与空闲区上下都相邻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3442970"/>
            <wp:effectExtent l="0" t="0" r="7620" b="5080"/>
            <wp:docPr id="1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tabs>
          <w:tab w:val="left" w:pos="420"/>
        </w:tabs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回收空间与空闲区有重叠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3442970"/>
            <wp:effectExtent l="0" t="0" r="7620" b="5080"/>
            <wp:docPr id="1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0" w:leftChars="0" w:firstLine="0" w:firstLineChars="0"/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退出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3442970"/>
            <wp:effectExtent l="0" t="0" r="7620" b="5080"/>
            <wp:docPr id="1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 w:eastAsiaTheme="minorEastAsia"/>
          <w:b/>
          <w:bCs/>
          <w:sz w:val="24"/>
          <w:lang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思考分析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在做回收的时候要将数据的地址考虑进去，不能只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改变状态。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406A53"/>
    <w:multiLevelType w:val="singleLevel"/>
    <w:tmpl w:val="9C406A5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D786ADF"/>
    <w:multiLevelType w:val="singleLevel"/>
    <w:tmpl w:val="9D786AD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68214F"/>
    <w:multiLevelType w:val="multilevel"/>
    <w:tmpl w:val="5A68214F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709472D8"/>
    <w:multiLevelType w:val="singleLevel"/>
    <w:tmpl w:val="709472D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D7A13"/>
    <w:rsid w:val="08D25767"/>
    <w:rsid w:val="32326461"/>
    <w:rsid w:val="49856BFA"/>
    <w:rsid w:val="61AD7A13"/>
    <w:rsid w:val="6D535020"/>
    <w:rsid w:val="6DFB64E2"/>
    <w:rsid w:val="6E456C6C"/>
    <w:rsid w:val="6FC8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8">
    <w:name w:val="标题 2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2018-11-18T09:47:00Z</dcterms:created>
  <dc:creator>＆·馨小开·＆</dc:creator>
  <cp:lastModifiedBy>＆·馨小开·＆</cp:lastModifiedBy>
  <dcterms:modified xsi:type="dcterms:W3CDTF">2018-11-18T12:29:48Z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